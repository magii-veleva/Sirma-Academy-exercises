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9B0BD" w14:textId="1DE67821" w:rsidR="00434B11" w:rsidRPr="0023412B" w:rsidRDefault="000727DA" w:rsidP="00434B11">
      <w:pPr>
        <w:pStyle w:val="Title"/>
        <w:rPr>
          <w:rFonts w:ascii="Verdana" w:hAnsi="Verdana"/>
          <w:color w:val="44546A" w:themeColor="text2"/>
          <w:sz w:val="72"/>
          <w:szCs w:val="72"/>
          <w:lang w:val="en-US"/>
        </w:rPr>
      </w:pPr>
      <w:r w:rsidRPr="0023412B">
        <w:rPr>
          <w:color w:val="44546A" w:themeColor="text2"/>
          <w:sz w:val="72"/>
          <w:szCs w:val="72"/>
          <w:lang w:val="en-US"/>
        </w:rPr>
        <w:t xml:space="preserve">HTML &amp; </w:t>
      </w:r>
      <w:proofErr w:type="gramStart"/>
      <w:r w:rsidRPr="0023412B">
        <w:rPr>
          <w:color w:val="44546A" w:themeColor="text2"/>
          <w:sz w:val="72"/>
          <w:szCs w:val="72"/>
          <w:lang w:val="en-US"/>
        </w:rPr>
        <w:t xml:space="preserve">CSS  </w:t>
      </w:r>
      <w:r w:rsidR="00B01F18" w:rsidRPr="0023412B">
        <w:rPr>
          <w:color w:val="44546A" w:themeColor="text2"/>
          <w:sz w:val="72"/>
          <w:szCs w:val="72"/>
          <w:lang w:val="en-US"/>
        </w:rPr>
        <w:t>-</w:t>
      </w:r>
      <w:proofErr w:type="gramEnd"/>
      <w:r w:rsidR="00434B11" w:rsidRPr="0023412B">
        <w:rPr>
          <w:color w:val="44546A" w:themeColor="text2"/>
          <w:sz w:val="72"/>
          <w:szCs w:val="72"/>
          <w:lang w:val="en"/>
        </w:rPr>
        <w:t xml:space="preserve"> Exercises</w:t>
      </w:r>
    </w:p>
    <w:sdt>
      <w:sdtPr>
        <w:rPr>
          <w:rFonts w:eastAsiaTheme="minorEastAsia"/>
          <w:color w:val="44546A" w:themeColor="text2"/>
          <w:sz w:val="21"/>
          <w:szCs w:val="21"/>
        </w:rPr>
        <w:id w:val="1477804928"/>
        <w:docPartObj>
          <w:docPartGallery w:val="Table of Contents"/>
          <w:docPartUnique/>
        </w:docPartObj>
      </w:sdtPr>
      <w:sdtEndPr>
        <w:rPr>
          <w:rFonts w:eastAsiaTheme="minorHAnsi"/>
          <w:sz w:val="22"/>
          <w:szCs w:val="22"/>
        </w:rPr>
      </w:sdtEndPr>
      <w:sdtContent>
        <w:p w14:paraId="29564A99" w14:textId="5814CE21" w:rsidR="002377E4" w:rsidRDefault="00434B11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 w:rsidRPr="0023412B">
            <w:rPr>
              <w:color w:val="44546A" w:themeColor="text2"/>
              <w:lang w:val="en"/>
            </w:rPr>
            <w:fldChar w:fldCharType="begin"/>
          </w:r>
          <w:r w:rsidRPr="0023412B">
            <w:rPr>
              <w:color w:val="44546A" w:themeColor="text2"/>
              <w:lang w:val="en"/>
            </w:rPr>
            <w:instrText xml:space="preserve"> TOC \o "1-3" \h \z \u </w:instrText>
          </w:r>
          <w:r w:rsidRPr="0023412B">
            <w:rPr>
              <w:color w:val="44546A" w:themeColor="text2"/>
              <w:lang w:val="en"/>
            </w:rPr>
            <w:fldChar w:fldCharType="separate"/>
          </w:r>
          <w:hyperlink w:anchor="_Toc169593774" w:history="1">
            <w:r w:rsidR="002377E4" w:rsidRPr="00D03A6F">
              <w:rPr>
                <w:rStyle w:val="Hyperlink"/>
                <w:noProof/>
                <w:lang w:val="en"/>
              </w:rPr>
              <w:t>1.</w:t>
            </w:r>
            <w:r w:rsidR="002377E4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2377E4" w:rsidRPr="00D03A6F">
              <w:rPr>
                <w:rStyle w:val="Hyperlink"/>
                <w:noProof/>
                <w:lang w:val="en"/>
              </w:rPr>
              <w:t>Type Selector</w:t>
            </w:r>
            <w:r w:rsidR="002377E4">
              <w:rPr>
                <w:noProof/>
                <w:webHidden/>
              </w:rPr>
              <w:tab/>
            </w:r>
            <w:r w:rsidR="002377E4">
              <w:rPr>
                <w:noProof/>
                <w:webHidden/>
              </w:rPr>
              <w:fldChar w:fldCharType="begin"/>
            </w:r>
            <w:r w:rsidR="002377E4">
              <w:rPr>
                <w:noProof/>
                <w:webHidden/>
              </w:rPr>
              <w:instrText xml:space="preserve"> PAGEREF _Toc169593774 \h </w:instrText>
            </w:r>
            <w:r w:rsidR="002377E4">
              <w:rPr>
                <w:noProof/>
                <w:webHidden/>
              </w:rPr>
            </w:r>
            <w:r w:rsidR="002377E4">
              <w:rPr>
                <w:noProof/>
                <w:webHidden/>
              </w:rPr>
              <w:fldChar w:fldCharType="separate"/>
            </w:r>
            <w:r w:rsidR="002377E4">
              <w:rPr>
                <w:noProof/>
                <w:webHidden/>
              </w:rPr>
              <w:t>1</w:t>
            </w:r>
            <w:r w:rsidR="002377E4">
              <w:rPr>
                <w:noProof/>
                <w:webHidden/>
              </w:rPr>
              <w:fldChar w:fldCharType="end"/>
            </w:r>
          </w:hyperlink>
        </w:p>
        <w:p w14:paraId="6E7895A3" w14:textId="25198B64" w:rsidR="002377E4" w:rsidRDefault="002377E4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593775" w:history="1">
            <w:r w:rsidRPr="00D03A6F">
              <w:rPr>
                <w:rStyle w:val="Hyperlink"/>
                <w:noProof/>
                <w:lang w:val="en"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D03A6F">
              <w:rPr>
                <w:rStyle w:val="Hyperlink"/>
                <w:noProof/>
                <w:lang w:val="en"/>
              </w:rPr>
              <w:t>Class 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1880D" w14:textId="78D624E3" w:rsidR="002377E4" w:rsidRDefault="002377E4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593776" w:history="1">
            <w:r w:rsidRPr="00D03A6F">
              <w:rPr>
                <w:rStyle w:val="Hyperlink"/>
                <w:noProof/>
                <w:lang w:val="en"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D03A6F">
              <w:rPr>
                <w:rStyle w:val="Hyperlink"/>
                <w:noProof/>
                <w:lang w:val="en"/>
              </w:rPr>
              <w:t>Percentage Width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D1BAF" w14:textId="0D3D284A" w:rsidR="002377E4" w:rsidRDefault="002377E4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593777" w:history="1">
            <w:r w:rsidRPr="00D03A6F">
              <w:rPr>
                <w:rStyle w:val="Hyperlink"/>
                <w:noProof/>
                <w:lang w:val="en"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D03A6F">
              <w:rPr>
                <w:rStyle w:val="Hyperlink"/>
                <w:noProof/>
                <w:lang w:val="en"/>
              </w:rPr>
              <w:t>Nested Divs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BF4EC" w14:textId="15C8A5A1" w:rsidR="002377E4" w:rsidRDefault="002377E4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593778" w:history="1">
            <w:r w:rsidRPr="00D03A6F">
              <w:rPr>
                <w:rStyle w:val="Hyperlink"/>
                <w:noProof/>
                <w:lang w:val="en"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D03A6F">
              <w:rPr>
                <w:rStyle w:val="Hyperlink"/>
                <w:noProof/>
                <w:lang w:val="en"/>
              </w:rPr>
              <w:t>Pixel Width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FCE62" w14:textId="187B7C4E" w:rsidR="002377E4" w:rsidRDefault="002377E4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593779" w:history="1">
            <w:r w:rsidRPr="00D03A6F">
              <w:rPr>
                <w:rStyle w:val="Hyperlink"/>
                <w:noProof/>
                <w:lang w:val="en"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D03A6F">
              <w:rPr>
                <w:rStyle w:val="Hyperlink"/>
                <w:noProof/>
                <w:lang w:val="en"/>
              </w:rPr>
              <w:t>Pixel vs Percentage Width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D7ED6" w14:textId="0089E290" w:rsidR="002377E4" w:rsidRDefault="002377E4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593780" w:history="1">
            <w:r w:rsidRPr="00D03A6F">
              <w:rPr>
                <w:rStyle w:val="Hyperlink"/>
                <w:noProof/>
                <w:lang w:val="en"/>
              </w:rPr>
              <w:t>7.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D03A6F">
              <w:rPr>
                <w:rStyle w:val="Hyperlink"/>
                <w:noProof/>
                <w:lang w:val="en"/>
              </w:rPr>
              <w:t>EM Units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7AD8A" w14:textId="2D277FA7" w:rsidR="002377E4" w:rsidRDefault="002377E4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593781" w:history="1">
            <w:r w:rsidRPr="00D03A6F">
              <w:rPr>
                <w:rStyle w:val="Hyperlink"/>
                <w:noProof/>
                <w:lang w:val="en"/>
              </w:rPr>
              <w:t>8.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D03A6F">
              <w:rPr>
                <w:rStyle w:val="Hyperlink"/>
                <w:noProof/>
                <w:lang w:val="en"/>
              </w:rPr>
              <w:t>REM Units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939C9" w14:textId="65196D31" w:rsidR="002377E4" w:rsidRDefault="002377E4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593782" w:history="1">
            <w:r w:rsidRPr="00D03A6F">
              <w:rPr>
                <w:rStyle w:val="Hyperlink"/>
                <w:noProof/>
                <w:lang w:val="en"/>
              </w:rPr>
              <w:t>9.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D03A6F">
              <w:rPr>
                <w:rStyle w:val="Hyperlink"/>
                <w:noProof/>
                <w:lang w:val="en"/>
              </w:rPr>
              <w:t>Specificity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AA5C5" w14:textId="40CD8ABD" w:rsidR="002377E4" w:rsidRDefault="002377E4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593783" w:history="1">
            <w:r w:rsidRPr="00D03A6F">
              <w:rPr>
                <w:rStyle w:val="Hyperlink"/>
                <w:noProof/>
                <w:lang w:val="en"/>
              </w:rPr>
              <w:t>10.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D03A6F">
              <w:rPr>
                <w:rStyle w:val="Hyperlink"/>
                <w:noProof/>
                <w:lang w:val="en"/>
              </w:rPr>
              <w:t>ID 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6308F" w14:textId="1B6F3FB0" w:rsidR="002377E4" w:rsidRDefault="002377E4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593784" w:history="1">
            <w:r w:rsidRPr="00D03A6F">
              <w:rPr>
                <w:rStyle w:val="Hyperlink"/>
                <w:noProof/>
                <w:lang w:val="en"/>
              </w:rPr>
              <w:t>11.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D03A6F">
              <w:rPr>
                <w:rStyle w:val="Hyperlink"/>
                <w:noProof/>
                <w:lang w:val="en"/>
              </w:rPr>
              <w:t>Attribute 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1CE6B" w14:textId="05FEC49E" w:rsidR="002377E4" w:rsidRDefault="002377E4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593785" w:history="1">
            <w:r w:rsidRPr="00D03A6F">
              <w:rPr>
                <w:rStyle w:val="Hyperlink"/>
                <w:noProof/>
                <w:lang w:val="en"/>
              </w:rPr>
              <w:t>12.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D03A6F">
              <w:rPr>
                <w:rStyle w:val="Hyperlink"/>
                <w:noProof/>
                <w:lang w:val="en"/>
              </w:rPr>
              <w:t>Universal 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8AAFF" w14:textId="7640BE11" w:rsidR="002377E4" w:rsidRDefault="002377E4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593786" w:history="1">
            <w:r w:rsidRPr="00D03A6F">
              <w:rPr>
                <w:rStyle w:val="Hyperlink"/>
                <w:noProof/>
                <w:lang w:val="en"/>
              </w:rPr>
              <w:t>13.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D03A6F">
              <w:rPr>
                <w:rStyle w:val="Hyperlink"/>
                <w:noProof/>
                <w:lang w:val="en"/>
              </w:rPr>
              <w:t>Descendant Combinator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4E775" w14:textId="58070D8D" w:rsidR="002377E4" w:rsidRDefault="002377E4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593787" w:history="1">
            <w:r w:rsidRPr="00D03A6F">
              <w:rPr>
                <w:rStyle w:val="Hyperlink"/>
                <w:noProof/>
                <w:lang w:val="en"/>
              </w:rPr>
              <w:t>14.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D03A6F">
              <w:rPr>
                <w:rStyle w:val="Hyperlink"/>
                <w:noProof/>
                <w:lang w:val="en"/>
              </w:rPr>
              <w:t>Combinator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03FC8" w14:textId="55D96BF8" w:rsidR="002377E4" w:rsidRDefault="002377E4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593788" w:history="1">
            <w:r w:rsidRPr="00D03A6F">
              <w:rPr>
                <w:rStyle w:val="Hyperlink"/>
                <w:noProof/>
                <w:lang w:val="en"/>
              </w:rPr>
              <w:t>15.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D03A6F">
              <w:rPr>
                <w:rStyle w:val="Hyperlink"/>
                <w:noProof/>
                <w:lang w:val="en"/>
              </w:rPr>
              <w:t>Selector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BB20D" w14:textId="5D4A7923" w:rsidR="002377E4" w:rsidRDefault="002377E4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593789" w:history="1">
            <w:r w:rsidRPr="00D03A6F">
              <w:rPr>
                <w:rStyle w:val="Hyperlink"/>
                <w:noProof/>
                <w:lang w:val="en"/>
              </w:rPr>
              <w:t>16.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D03A6F">
              <w:rPr>
                <w:rStyle w:val="Hyperlink"/>
                <w:noProof/>
                <w:lang w:val="en"/>
              </w:rPr>
              <w:t>Child Combinator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A60C2" w14:textId="1F1D6461" w:rsidR="002377E4" w:rsidRDefault="002377E4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593790" w:history="1">
            <w:r w:rsidRPr="00D03A6F">
              <w:rPr>
                <w:rStyle w:val="Hyperlink"/>
                <w:noProof/>
                <w:lang w:val="en"/>
              </w:rPr>
              <w:t>17.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D03A6F">
              <w:rPr>
                <w:rStyle w:val="Hyperlink"/>
                <w:noProof/>
                <w:lang w:val="en"/>
              </w:rPr>
              <w:t>Box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EC99D" w14:textId="71126B86" w:rsidR="002377E4" w:rsidRDefault="002377E4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593791" w:history="1">
            <w:r w:rsidRPr="00D03A6F">
              <w:rPr>
                <w:rStyle w:val="Hyperlink"/>
                <w:noProof/>
                <w:lang w:val="en"/>
              </w:rPr>
              <w:t>18.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D03A6F">
              <w:rPr>
                <w:rStyle w:val="Hyperlink"/>
                <w:noProof/>
                <w:lang w:val="en"/>
              </w:rPr>
              <w:t>Display 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995C2" w14:textId="20D939E8" w:rsidR="002377E4" w:rsidRDefault="002377E4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593792" w:history="1">
            <w:r w:rsidRPr="00D03A6F">
              <w:rPr>
                <w:rStyle w:val="Hyperlink"/>
                <w:noProof/>
                <w:lang w:val="en"/>
              </w:rPr>
              <w:t>19.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D03A6F">
              <w:rPr>
                <w:rStyle w:val="Hyperlink"/>
                <w:noProof/>
                <w:lang w:val="en"/>
              </w:rPr>
              <w:t>Width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2E18F" w14:textId="4225EFC5" w:rsidR="002377E4" w:rsidRDefault="002377E4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593793" w:history="1">
            <w:r w:rsidRPr="00D03A6F">
              <w:rPr>
                <w:rStyle w:val="Hyperlink"/>
                <w:noProof/>
                <w:lang w:val="en"/>
              </w:rPr>
              <w:t>20.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D03A6F">
              <w:rPr>
                <w:rStyle w:val="Hyperlink"/>
                <w:noProof/>
                <w:lang w:val="en"/>
              </w:rPr>
              <w:t>Height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3F9A1" w14:textId="7E0F8A4A" w:rsidR="002377E4" w:rsidRDefault="002377E4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593794" w:history="1">
            <w:r w:rsidRPr="00D03A6F">
              <w:rPr>
                <w:rStyle w:val="Hyperlink"/>
                <w:noProof/>
                <w:lang w:val="en"/>
              </w:rPr>
              <w:t>21.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D03A6F">
              <w:rPr>
                <w:rStyle w:val="Hyperlink"/>
                <w:noProof/>
                <w:lang w:val="en"/>
              </w:rPr>
              <w:t>Margin, Border, Padding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B286F" w14:textId="52DC3E53" w:rsidR="000727DA" w:rsidRPr="0023412B" w:rsidRDefault="00434B11" w:rsidP="00B01F18">
          <w:pPr>
            <w:rPr>
              <w:color w:val="44546A" w:themeColor="text2"/>
            </w:rPr>
          </w:pPr>
          <w:r w:rsidRPr="0023412B">
            <w:rPr>
              <w:b/>
              <w:bCs/>
              <w:noProof/>
              <w:color w:val="44546A" w:themeColor="text2"/>
            </w:rPr>
            <w:fldChar w:fldCharType="end"/>
          </w:r>
        </w:p>
      </w:sdtContent>
    </w:sdt>
    <w:p w14:paraId="26339454" w14:textId="1DD25C05" w:rsidR="0023412B" w:rsidRPr="0023412B" w:rsidRDefault="0023412B" w:rsidP="0023412B">
      <w:pPr>
        <w:pStyle w:val="Heading1"/>
        <w:ind w:left="360"/>
        <w:rPr>
          <w:color w:val="44546A" w:themeColor="text2"/>
          <w:lang w:val="en"/>
        </w:rPr>
      </w:pPr>
      <w:bookmarkStart w:id="0" w:name="_Toc169593774"/>
      <w:r w:rsidRPr="0023412B">
        <w:rPr>
          <w:color w:val="44546A" w:themeColor="text2"/>
          <w:lang w:val="en"/>
        </w:rPr>
        <w:t>Type Selector</w:t>
      </w:r>
      <w:bookmarkEnd w:id="0"/>
    </w:p>
    <w:p w14:paraId="23CE14BD" w14:textId="004DD282" w:rsidR="0023412B" w:rsidRPr="0023412B" w:rsidRDefault="0023412B" w:rsidP="00234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>Define a CSS rule to style all paragraph elements to have blue text and bold font weight.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23412B" w14:paraId="370B615D" w14:textId="77777777" w:rsidTr="003D1B8A">
        <w:tc>
          <w:tcPr>
            <w:tcW w:w="10042" w:type="dxa"/>
          </w:tcPr>
          <w:p w14:paraId="6278E1E5" w14:textId="77777777" w:rsidR="001930D7" w:rsidRPr="0023412B" w:rsidRDefault="001930D7" w:rsidP="001930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&lt;!DOCTYPE html&gt;</w:t>
            </w:r>
          </w:p>
          <w:p w14:paraId="527F0268" w14:textId="72FE96E3" w:rsidR="001930D7" w:rsidRPr="0023412B" w:rsidRDefault="001930D7" w:rsidP="001930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&lt;html</w:t>
            </w:r>
            <w:r w:rsidR="00CF5BBF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&gt;</w:t>
            </w:r>
          </w:p>
          <w:p w14:paraId="6D8C1F0E" w14:textId="77777777" w:rsidR="001930D7" w:rsidRPr="0023412B" w:rsidRDefault="001930D7" w:rsidP="001930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&lt;head&gt;</w:t>
            </w:r>
          </w:p>
          <w:p w14:paraId="33903CAB" w14:textId="77777777" w:rsidR="001930D7" w:rsidRPr="0023412B" w:rsidRDefault="001930D7" w:rsidP="001930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charset="UTF-8"&gt;</w:t>
            </w:r>
          </w:p>
          <w:p w14:paraId="3F744B35" w14:textId="77777777" w:rsidR="001930D7" w:rsidRPr="0023412B" w:rsidRDefault="001930D7" w:rsidP="001930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14:paraId="6B75F6FC" w14:textId="77777777" w:rsidR="001930D7" w:rsidRPr="0023412B" w:rsidRDefault="001930D7" w:rsidP="001930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&lt;title&gt;Type Selector Exercise&lt;/title&gt;</w:t>
            </w:r>
          </w:p>
          <w:p w14:paraId="27910D5F" w14:textId="77777777" w:rsidR="001930D7" w:rsidRPr="0023412B" w:rsidRDefault="001930D7" w:rsidP="001930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rel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href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="styles.css"&gt;</w:t>
            </w:r>
          </w:p>
          <w:p w14:paraId="02BAB7AD" w14:textId="77777777" w:rsidR="001930D7" w:rsidRPr="0023412B" w:rsidRDefault="001930D7" w:rsidP="001930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&lt;/head&gt;</w:t>
            </w:r>
          </w:p>
          <w:p w14:paraId="50252A3C" w14:textId="77777777" w:rsidR="001930D7" w:rsidRPr="0023412B" w:rsidRDefault="001930D7" w:rsidP="001930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&lt;body&gt;</w:t>
            </w:r>
          </w:p>
          <w:p w14:paraId="3CD21717" w14:textId="77777777" w:rsidR="001930D7" w:rsidRPr="0023412B" w:rsidRDefault="001930D7" w:rsidP="001930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&lt;p&gt;This is a </w:t>
            </w: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paragraph.&lt;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/p&gt;</w:t>
            </w:r>
          </w:p>
          <w:p w14:paraId="62CCAF49" w14:textId="77777777" w:rsidR="001930D7" w:rsidRPr="0023412B" w:rsidRDefault="001930D7" w:rsidP="001930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&lt;p&gt;Style me with </w:t>
            </w: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CSS!&lt;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/p&gt;</w:t>
            </w:r>
          </w:p>
          <w:p w14:paraId="616D6CDE" w14:textId="77777777" w:rsidR="001930D7" w:rsidRPr="0023412B" w:rsidRDefault="001930D7" w:rsidP="001930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&lt;/body&gt;</w:t>
            </w:r>
          </w:p>
          <w:p w14:paraId="3DF66953" w14:textId="77777777" w:rsidR="001930D7" w:rsidRPr="0023412B" w:rsidRDefault="001930D7" w:rsidP="001930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lastRenderedPageBreak/>
              <w:t>&lt;/html&gt;</w:t>
            </w:r>
          </w:p>
          <w:p w14:paraId="7F067D8C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  <w:tr w:rsidR="0023412B" w14:paraId="6CB1E93E" w14:textId="77777777" w:rsidTr="003D1B8A">
        <w:tc>
          <w:tcPr>
            <w:tcW w:w="10042" w:type="dxa"/>
          </w:tcPr>
          <w:p w14:paraId="61EF4634" w14:textId="3E474164" w:rsidR="001930D7" w:rsidRPr="0023412B" w:rsidRDefault="001930D7" w:rsidP="001930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  <w:p w14:paraId="33651880" w14:textId="77777777" w:rsidR="001930D7" w:rsidRPr="0023412B" w:rsidRDefault="001930D7" w:rsidP="001930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p {</w:t>
            </w:r>
          </w:p>
          <w:p w14:paraId="4869B7A6" w14:textId="7FDDD0DD" w:rsidR="001930D7" w:rsidRPr="0023412B" w:rsidRDefault="001930D7" w:rsidP="001930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/* Write your rule here */</w:t>
            </w:r>
          </w:p>
          <w:p w14:paraId="1AB72A48" w14:textId="77777777" w:rsidR="001930D7" w:rsidRPr="0023412B" w:rsidRDefault="001930D7" w:rsidP="001930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}</w:t>
            </w:r>
          </w:p>
          <w:p w14:paraId="4AA31037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</w:tbl>
    <w:p w14:paraId="164E52E2" w14:textId="77777777" w:rsidR="00C87C83" w:rsidRPr="002B52F2" w:rsidRDefault="00C87C83" w:rsidP="00C87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 xml:space="preserve">Define a </w:t>
      </w:r>
      <w:proofErr w:type="gramStart"/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>type</w:t>
      </w:r>
      <w:proofErr w:type="gramEnd"/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 xml:space="preserve"> selector to style all heading elements to have green text.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C87C83" w14:paraId="25B10C3C" w14:textId="77777777" w:rsidTr="00883608">
        <w:tc>
          <w:tcPr>
            <w:tcW w:w="10042" w:type="dxa"/>
          </w:tcPr>
          <w:p w14:paraId="55CE74C1" w14:textId="77777777" w:rsidR="00C87C83" w:rsidRPr="0023412B" w:rsidRDefault="00C87C83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&lt;!DOCTYPE html&gt;</w:t>
            </w:r>
          </w:p>
          <w:p w14:paraId="6C61E2FB" w14:textId="77777777" w:rsidR="00C87C83" w:rsidRPr="0023412B" w:rsidRDefault="00C87C83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&lt;html</w:t>
            </w:r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&gt;</w:t>
            </w:r>
          </w:p>
          <w:p w14:paraId="024DB358" w14:textId="77777777" w:rsidR="00C87C83" w:rsidRPr="0023412B" w:rsidRDefault="00C87C83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&lt;head&gt;</w:t>
            </w:r>
          </w:p>
          <w:p w14:paraId="79E5E9B1" w14:textId="77777777" w:rsidR="00C87C83" w:rsidRPr="0023412B" w:rsidRDefault="00C87C83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charset="UTF-8"&gt;</w:t>
            </w:r>
          </w:p>
          <w:p w14:paraId="04432A63" w14:textId="77777777" w:rsidR="00C87C83" w:rsidRPr="0023412B" w:rsidRDefault="00C87C83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14:paraId="1FBDBE8E" w14:textId="77777777" w:rsidR="00C87C83" w:rsidRPr="0023412B" w:rsidRDefault="00C87C83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&lt;title&gt;Type Selector Exercise&lt;/title&gt;</w:t>
            </w:r>
          </w:p>
          <w:p w14:paraId="4D4415F7" w14:textId="77777777" w:rsidR="00C87C83" w:rsidRPr="0023412B" w:rsidRDefault="00C87C83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rel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href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="styles.css"&gt;</w:t>
            </w:r>
          </w:p>
          <w:p w14:paraId="480B9067" w14:textId="77777777" w:rsidR="00C87C83" w:rsidRPr="0023412B" w:rsidRDefault="00C87C83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&lt;/head&gt;</w:t>
            </w:r>
          </w:p>
          <w:p w14:paraId="7EAF99EE" w14:textId="77777777" w:rsidR="00C87C83" w:rsidRPr="0023412B" w:rsidRDefault="00C87C83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&lt;body&gt;</w:t>
            </w:r>
          </w:p>
          <w:p w14:paraId="31B1297C" w14:textId="77777777" w:rsidR="00C87C83" w:rsidRPr="0023412B" w:rsidRDefault="00C87C83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&lt;h1&gt;This is a </w:t>
            </w: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heading.&lt;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/h1&gt;</w:t>
            </w:r>
          </w:p>
          <w:p w14:paraId="749154C8" w14:textId="77777777" w:rsidR="00C87C83" w:rsidRPr="0023412B" w:rsidRDefault="00C87C83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&lt;h2&gt;This is a </w:t>
            </w: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subheading.&lt;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/h2&gt;</w:t>
            </w:r>
          </w:p>
          <w:p w14:paraId="066E7B97" w14:textId="77777777" w:rsidR="00C87C83" w:rsidRPr="0023412B" w:rsidRDefault="00C87C83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&lt;/body&gt;</w:t>
            </w:r>
          </w:p>
          <w:p w14:paraId="5787F7F1" w14:textId="77777777" w:rsidR="00C87C83" w:rsidRPr="0023412B" w:rsidRDefault="00C87C83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&lt;/html&gt;</w:t>
            </w:r>
          </w:p>
          <w:p w14:paraId="163FB936" w14:textId="77777777" w:rsidR="00C87C83" w:rsidRDefault="00C87C83" w:rsidP="008836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  <w:tr w:rsidR="00C87C83" w14:paraId="1655F765" w14:textId="77777777" w:rsidTr="00883608">
        <w:tc>
          <w:tcPr>
            <w:tcW w:w="10042" w:type="dxa"/>
          </w:tcPr>
          <w:p w14:paraId="142F1571" w14:textId="4EA478A3" w:rsidR="00C87C83" w:rsidRPr="0023412B" w:rsidRDefault="00C87C83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  <w:p w14:paraId="6D565A01" w14:textId="77777777" w:rsidR="00C87C83" w:rsidRPr="0023412B" w:rsidRDefault="00C87C83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h1, h2 {</w:t>
            </w:r>
          </w:p>
          <w:p w14:paraId="24C7BCEB" w14:textId="77777777" w:rsidR="00C87C83" w:rsidRPr="0023412B" w:rsidRDefault="00C87C83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</w:t>
            </w:r>
          </w:p>
          <w:p w14:paraId="1DA75439" w14:textId="77777777" w:rsidR="00C87C83" w:rsidRPr="0023412B" w:rsidRDefault="00C87C83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}</w:t>
            </w:r>
          </w:p>
          <w:p w14:paraId="3756C1CF" w14:textId="77777777" w:rsidR="00C87C83" w:rsidRDefault="00C87C83" w:rsidP="008836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</w:tbl>
    <w:p w14:paraId="7B00A552" w14:textId="77777777" w:rsidR="00C87C83" w:rsidRPr="002B52F2" w:rsidRDefault="00C87C83" w:rsidP="00C87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>Style different HTML elements (h1, p, div) using type selectors.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C87C83" w14:paraId="458DCF19" w14:textId="77777777" w:rsidTr="00883608">
        <w:tc>
          <w:tcPr>
            <w:tcW w:w="10042" w:type="dxa"/>
          </w:tcPr>
          <w:p w14:paraId="62D32D81" w14:textId="77777777" w:rsidR="00C87C83" w:rsidRPr="0023412B" w:rsidRDefault="00C87C83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&lt;!DOCTYPE html&gt;</w:t>
            </w:r>
          </w:p>
          <w:p w14:paraId="5A858B4C" w14:textId="77777777" w:rsidR="00C87C83" w:rsidRPr="0023412B" w:rsidRDefault="00C87C83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&lt;html</w:t>
            </w:r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&gt;</w:t>
            </w:r>
          </w:p>
          <w:p w14:paraId="503DCFDB" w14:textId="77777777" w:rsidR="00C87C83" w:rsidRPr="0023412B" w:rsidRDefault="00C87C83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&lt;head&gt;</w:t>
            </w:r>
          </w:p>
          <w:p w14:paraId="6E5BD7F4" w14:textId="77777777" w:rsidR="00C87C83" w:rsidRPr="0023412B" w:rsidRDefault="00C87C83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charset="UTF-8"&gt;</w:t>
            </w:r>
          </w:p>
          <w:p w14:paraId="54788BD9" w14:textId="77777777" w:rsidR="00C87C83" w:rsidRPr="0023412B" w:rsidRDefault="00C87C83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14:paraId="2F99E65D" w14:textId="77777777" w:rsidR="00C87C83" w:rsidRPr="0023412B" w:rsidRDefault="00C87C83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&lt;title&gt;Type Selector Exercise&lt;/title&gt;</w:t>
            </w:r>
          </w:p>
          <w:p w14:paraId="3E275228" w14:textId="77777777" w:rsidR="00C87C83" w:rsidRPr="0023412B" w:rsidRDefault="00C87C83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rel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href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="styles.css"&gt;</w:t>
            </w:r>
          </w:p>
          <w:p w14:paraId="0587903E" w14:textId="77777777" w:rsidR="00C87C83" w:rsidRPr="0023412B" w:rsidRDefault="00C87C83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&lt;/head&gt;</w:t>
            </w:r>
          </w:p>
          <w:p w14:paraId="3CB5477B" w14:textId="77777777" w:rsidR="00C87C83" w:rsidRPr="0023412B" w:rsidRDefault="00C87C83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&lt;body&gt;</w:t>
            </w:r>
          </w:p>
          <w:p w14:paraId="118412ED" w14:textId="77777777" w:rsidR="00C87C83" w:rsidRPr="0023412B" w:rsidRDefault="00C87C83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&lt;h1&gt;Heading 1&lt;/h1&gt;</w:t>
            </w:r>
          </w:p>
          <w:p w14:paraId="12D6CE64" w14:textId="77777777" w:rsidR="00C87C83" w:rsidRPr="0023412B" w:rsidRDefault="00C87C83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&lt;p&gt;Paragraph </w:t>
            </w: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text.&lt;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/p&gt;</w:t>
            </w:r>
          </w:p>
          <w:p w14:paraId="55B87FF5" w14:textId="77777777" w:rsidR="00C87C83" w:rsidRPr="0023412B" w:rsidRDefault="00C87C83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&lt;div&gt;Div </w:t>
            </w: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content.&lt;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/div&gt;</w:t>
            </w:r>
          </w:p>
          <w:p w14:paraId="2211CB99" w14:textId="77777777" w:rsidR="00C87C83" w:rsidRPr="0023412B" w:rsidRDefault="00C87C83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&lt;/body&gt;</w:t>
            </w:r>
          </w:p>
          <w:p w14:paraId="1FBC6E26" w14:textId="77777777" w:rsidR="00C87C83" w:rsidRPr="0023412B" w:rsidRDefault="00C87C83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&lt;/html&gt;</w:t>
            </w:r>
          </w:p>
          <w:p w14:paraId="1ADA58CF" w14:textId="77777777" w:rsidR="00C87C83" w:rsidRDefault="00C87C83" w:rsidP="008836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  <w:tr w:rsidR="00C87C83" w14:paraId="6112F4C3" w14:textId="77777777" w:rsidTr="00883608">
        <w:tc>
          <w:tcPr>
            <w:tcW w:w="10042" w:type="dxa"/>
          </w:tcPr>
          <w:p w14:paraId="6C4EBA03" w14:textId="16B4E0DB" w:rsidR="00C87C83" w:rsidRPr="0023412B" w:rsidRDefault="00C87C83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  <w:p w14:paraId="2342ED51" w14:textId="77777777" w:rsidR="00C87C83" w:rsidRPr="0023412B" w:rsidRDefault="00C87C83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h1 {</w:t>
            </w:r>
          </w:p>
          <w:p w14:paraId="59970960" w14:textId="77777777" w:rsidR="00C87C83" w:rsidRPr="0023412B" w:rsidRDefault="00C87C83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</w:t>
            </w:r>
          </w:p>
          <w:p w14:paraId="124F969F" w14:textId="77777777" w:rsidR="00C87C83" w:rsidRPr="0023412B" w:rsidRDefault="00C87C83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}</w:t>
            </w:r>
          </w:p>
          <w:p w14:paraId="12521713" w14:textId="77777777" w:rsidR="00C87C83" w:rsidRPr="0023412B" w:rsidRDefault="00C87C83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  <w:p w14:paraId="724BE80D" w14:textId="77777777" w:rsidR="00C87C83" w:rsidRPr="0023412B" w:rsidRDefault="00C87C83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p {</w:t>
            </w:r>
          </w:p>
          <w:p w14:paraId="651224BF" w14:textId="77777777" w:rsidR="00C87C83" w:rsidRPr="0023412B" w:rsidRDefault="00C87C83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</w:t>
            </w:r>
          </w:p>
          <w:p w14:paraId="04188E21" w14:textId="77777777" w:rsidR="00C87C83" w:rsidRPr="0023412B" w:rsidRDefault="00C87C83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}</w:t>
            </w:r>
          </w:p>
          <w:p w14:paraId="3D113A31" w14:textId="77777777" w:rsidR="00C87C83" w:rsidRPr="0023412B" w:rsidRDefault="00C87C83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  <w:p w14:paraId="58F2381A" w14:textId="77777777" w:rsidR="00C87C83" w:rsidRDefault="00C87C83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div {</w:t>
            </w:r>
          </w:p>
          <w:p w14:paraId="5F5F102A" w14:textId="77777777" w:rsidR="00C87C83" w:rsidRPr="0023412B" w:rsidRDefault="00C87C83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  <w:p w14:paraId="5CFC097A" w14:textId="77777777" w:rsidR="00C87C83" w:rsidRPr="0023412B" w:rsidRDefault="00C87C83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}</w:t>
            </w:r>
          </w:p>
          <w:p w14:paraId="4C046E94" w14:textId="77777777" w:rsidR="00C87C83" w:rsidRDefault="00C87C83" w:rsidP="008836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</w:tbl>
    <w:p w14:paraId="30284A2B" w14:textId="355AB953" w:rsidR="0023412B" w:rsidRPr="0023412B" w:rsidRDefault="002B52F2" w:rsidP="0023412B">
      <w:pPr>
        <w:pStyle w:val="Heading1"/>
        <w:ind w:left="360"/>
        <w:rPr>
          <w:color w:val="44546A" w:themeColor="text2"/>
          <w:lang w:val="en"/>
        </w:rPr>
      </w:pPr>
      <w:bookmarkStart w:id="1" w:name="_Toc169593775"/>
      <w:r w:rsidRPr="002B52F2">
        <w:rPr>
          <w:color w:val="44546A" w:themeColor="text2"/>
          <w:lang w:val="en"/>
        </w:rPr>
        <w:lastRenderedPageBreak/>
        <w:t>Class Selector</w:t>
      </w:r>
      <w:bookmarkEnd w:id="1"/>
    </w:p>
    <w:p w14:paraId="14B22658" w14:textId="28ECB631" w:rsidR="0023412B" w:rsidRPr="002B52F2" w:rsidRDefault="0023412B" w:rsidP="002B5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>Use a class selector to change the color of text inside elements with a specific class to 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23412B" w14:paraId="55546581" w14:textId="77777777" w:rsidTr="003D1B8A">
        <w:tc>
          <w:tcPr>
            <w:tcW w:w="10042" w:type="dxa"/>
          </w:tcPr>
          <w:p w14:paraId="6ADF5F70" w14:textId="77777777" w:rsidR="001930D7" w:rsidRPr="001930D7" w:rsidRDefault="001930D7" w:rsidP="001930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1930D7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&lt;!DOCTYPE html&gt;</w:t>
            </w:r>
          </w:p>
          <w:p w14:paraId="165D42E7" w14:textId="1F326356" w:rsidR="001930D7" w:rsidRPr="001930D7" w:rsidRDefault="001930D7" w:rsidP="001930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1930D7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&lt;html</w:t>
            </w:r>
            <w:r w:rsidR="00CF5BBF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&gt;</w:t>
            </w:r>
          </w:p>
          <w:p w14:paraId="12DC4B19" w14:textId="77777777" w:rsidR="001930D7" w:rsidRPr="001930D7" w:rsidRDefault="001930D7" w:rsidP="001930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1930D7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&lt;head&gt;</w:t>
            </w:r>
          </w:p>
          <w:p w14:paraId="2839B3E2" w14:textId="77777777" w:rsidR="001930D7" w:rsidRPr="001930D7" w:rsidRDefault="001930D7" w:rsidP="001930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1930D7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charset="UTF-8"&gt;</w:t>
            </w:r>
          </w:p>
          <w:p w14:paraId="48B6A89D" w14:textId="77777777" w:rsidR="001930D7" w:rsidRPr="001930D7" w:rsidRDefault="001930D7" w:rsidP="001930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1930D7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14:paraId="226F5BC4" w14:textId="77777777" w:rsidR="001930D7" w:rsidRPr="001930D7" w:rsidRDefault="001930D7" w:rsidP="001930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1930D7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&lt;title&gt;Class Selector Exercise&lt;/title&gt;</w:t>
            </w:r>
          </w:p>
          <w:p w14:paraId="252021AE" w14:textId="77777777" w:rsidR="001930D7" w:rsidRPr="001930D7" w:rsidRDefault="001930D7" w:rsidP="001930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1930D7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1930D7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rel</w:t>
            </w:r>
            <w:proofErr w:type="spellEnd"/>
            <w:r w:rsidRPr="001930D7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1930D7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href</w:t>
            </w:r>
            <w:proofErr w:type="spellEnd"/>
            <w:r w:rsidRPr="001930D7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="styles.css"&gt;</w:t>
            </w:r>
          </w:p>
          <w:p w14:paraId="5CB8E1E2" w14:textId="77777777" w:rsidR="001930D7" w:rsidRPr="001930D7" w:rsidRDefault="001930D7" w:rsidP="001930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1930D7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&lt;/head&gt;</w:t>
            </w:r>
          </w:p>
          <w:p w14:paraId="3BBE747E" w14:textId="77777777" w:rsidR="001930D7" w:rsidRPr="001930D7" w:rsidRDefault="001930D7" w:rsidP="001930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1930D7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&lt;body&gt;</w:t>
            </w:r>
          </w:p>
          <w:p w14:paraId="1487D400" w14:textId="77777777" w:rsidR="001930D7" w:rsidRPr="001930D7" w:rsidRDefault="001930D7" w:rsidP="001930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1930D7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&lt;div class="highlight"&gt;This text should be red.&lt;/div&gt;</w:t>
            </w:r>
          </w:p>
          <w:p w14:paraId="39DCCFC1" w14:textId="77777777" w:rsidR="001930D7" w:rsidRDefault="001930D7" w:rsidP="001930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1930D7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&lt;p class="highlight"&gt;This text should also be red.&lt;/p&gt;</w:t>
            </w:r>
          </w:p>
          <w:p w14:paraId="2A59FB7C" w14:textId="65E07009" w:rsidR="001930D7" w:rsidRDefault="001930D7" w:rsidP="001930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1930D7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&lt;p class="</w:t>
            </w:r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not-</w:t>
            </w:r>
            <w:r w:rsidRPr="001930D7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highlight"&gt;This should</w:t>
            </w:r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not </w:t>
            </w:r>
            <w:r w:rsidRPr="001930D7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be red.&lt;/p&gt;</w:t>
            </w:r>
          </w:p>
          <w:p w14:paraId="44DD2703" w14:textId="3CF1068D" w:rsidR="001930D7" w:rsidRPr="001930D7" w:rsidRDefault="001930D7" w:rsidP="001930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1930D7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&lt;p&gt;This text should</w:t>
            </w:r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not</w:t>
            </w:r>
            <w:r w:rsidRPr="001930D7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be red.&lt;/p&gt;</w:t>
            </w:r>
          </w:p>
          <w:p w14:paraId="671AEB17" w14:textId="77777777" w:rsidR="001930D7" w:rsidRPr="001930D7" w:rsidRDefault="001930D7" w:rsidP="001930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1930D7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&lt;/body&gt;</w:t>
            </w:r>
          </w:p>
          <w:p w14:paraId="7A882DDD" w14:textId="087AF676" w:rsidR="0023412B" w:rsidRPr="001930D7" w:rsidRDefault="001930D7" w:rsidP="001930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1930D7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&lt;/html&gt;</w:t>
            </w:r>
          </w:p>
        </w:tc>
      </w:tr>
      <w:tr w:rsidR="0023412B" w14:paraId="66A04121" w14:textId="77777777" w:rsidTr="003D1B8A">
        <w:tc>
          <w:tcPr>
            <w:tcW w:w="10042" w:type="dxa"/>
          </w:tcPr>
          <w:p w14:paraId="35D92070" w14:textId="3422EAA8" w:rsidR="001930D7" w:rsidRPr="0023412B" w:rsidRDefault="001930D7" w:rsidP="001930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  <w:p w14:paraId="65BE485E" w14:textId="77777777" w:rsidR="001930D7" w:rsidRPr="0023412B" w:rsidRDefault="001930D7" w:rsidP="001930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.highlight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{</w:t>
            </w:r>
          </w:p>
          <w:p w14:paraId="4FEB3CA0" w14:textId="0B861571" w:rsidR="001930D7" w:rsidRPr="0023412B" w:rsidRDefault="001930D7" w:rsidP="001930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</w:t>
            </w:r>
            <w:r w:rsidR="00224C86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</w:t>
            </w:r>
          </w:p>
          <w:p w14:paraId="0E81B758" w14:textId="77777777" w:rsidR="001930D7" w:rsidRPr="0023412B" w:rsidRDefault="001930D7" w:rsidP="001930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}</w:t>
            </w:r>
          </w:p>
          <w:p w14:paraId="21C6E733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</w:tbl>
    <w:p w14:paraId="3D272EBD" w14:textId="77777777" w:rsidR="009E3D96" w:rsidRPr="002B52F2" w:rsidRDefault="009E3D96" w:rsidP="009E3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>Write an example CSS rule using a class selector to change the background color of elements with a specific class.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9E3D96" w14:paraId="7998ED7F" w14:textId="77777777" w:rsidTr="00883608">
        <w:tc>
          <w:tcPr>
            <w:tcW w:w="10042" w:type="dxa"/>
          </w:tcPr>
          <w:p w14:paraId="2338DB3C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&lt;!DOCTYPE html&gt;</w:t>
            </w:r>
          </w:p>
          <w:p w14:paraId="573F46B7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&lt;html</w:t>
            </w:r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&gt;</w:t>
            </w:r>
          </w:p>
          <w:p w14:paraId="3188C3FB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&lt;head&gt;</w:t>
            </w:r>
          </w:p>
          <w:p w14:paraId="66D3446E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charset="UTF-8"&gt;</w:t>
            </w:r>
          </w:p>
          <w:p w14:paraId="51F51E68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14:paraId="439C4B94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&lt;title&gt;Class Selector Exercise&lt;/title&gt;</w:t>
            </w:r>
          </w:p>
          <w:p w14:paraId="5E0C57C3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rel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href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="styles.css"&gt;</w:t>
            </w:r>
          </w:p>
          <w:p w14:paraId="1A8FBC5E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&lt;/head&gt;</w:t>
            </w:r>
          </w:p>
          <w:p w14:paraId="173A248A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&lt;body&gt;</w:t>
            </w:r>
          </w:p>
          <w:p w14:paraId="2C987310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&lt;div class="highlight"&gt;This should have a background </w:t>
            </w: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color.&lt;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/div&gt;</w:t>
            </w:r>
          </w:p>
          <w:p w14:paraId="6F82F7BD" w14:textId="77777777" w:rsidR="009E3D96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&lt;p class="highlight"&gt;This </w:t>
            </w: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too!&lt;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/p&gt;</w:t>
            </w:r>
          </w:p>
          <w:p w14:paraId="31B6070C" w14:textId="59A5D89D" w:rsidR="002377E4" w:rsidRPr="0023412B" w:rsidRDefault="002377E4" w:rsidP="00237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&lt;p class="</w:t>
            </w:r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red</w:t>
            </w: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"&gt;This </w:t>
            </w:r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is just a </w:t>
            </w:r>
            <w:proofErr w:type="gramStart"/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text</w:t>
            </w: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!&lt;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/p&gt;</w:t>
            </w:r>
          </w:p>
          <w:p w14:paraId="41749CF4" w14:textId="77777777" w:rsidR="002377E4" w:rsidRPr="0023412B" w:rsidRDefault="002377E4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  <w:p w14:paraId="0E670014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&lt;/body&gt;</w:t>
            </w:r>
          </w:p>
          <w:p w14:paraId="20445C62" w14:textId="38B1F0FD" w:rsidR="009E3D96" w:rsidRPr="009E3D96" w:rsidRDefault="009E3D96" w:rsidP="009E3D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&lt;/html&gt;</w:t>
            </w:r>
          </w:p>
        </w:tc>
      </w:tr>
    </w:tbl>
    <w:p w14:paraId="276A3FFB" w14:textId="77777777" w:rsidR="009E3D96" w:rsidRPr="00BF025B" w:rsidRDefault="009E3D96" w:rsidP="009E3D96">
      <w:pPr>
        <w:rPr>
          <w:lang w:val="en"/>
        </w:rPr>
      </w:pPr>
    </w:p>
    <w:p w14:paraId="3225354F" w14:textId="77777777" w:rsidR="009E3D96" w:rsidRPr="002B52F2" w:rsidRDefault="009E3D96" w:rsidP="009E3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lastRenderedPageBreak/>
        <w:t>Apply a common style to multiple elements using a class selector.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9E3D96" w14:paraId="4AF2086D" w14:textId="77777777" w:rsidTr="00883608">
        <w:tc>
          <w:tcPr>
            <w:tcW w:w="10042" w:type="dxa"/>
          </w:tcPr>
          <w:p w14:paraId="587AE938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&lt;!DOCTYPE html&gt;</w:t>
            </w:r>
          </w:p>
          <w:p w14:paraId="7E51FB28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&lt;html</w:t>
            </w:r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&gt;</w:t>
            </w:r>
          </w:p>
          <w:p w14:paraId="2A1D2A5D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&lt;head&gt;</w:t>
            </w:r>
          </w:p>
          <w:p w14:paraId="3BEEFCF0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charset="UTF-8"&gt;</w:t>
            </w:r>
          </w:p>
          <w:p w14:paraId="5A6A6425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14:paraId="3E90BAEE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&lt;title&gt;Class Selector Exercise&lt;/title&gt;</w:t>
            </w:r>
          </w:p>
          <w:p w14:paraId="51600DFB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rel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href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="styles.css"&gt;</w:t>
            </w:r>
          </w:p>
          <w:p w14:paraId="6D0547FF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&lt;/head&gt;</w:t>
            </w:r>
          </w:p>
          <w:p w14:paraId="7EA7FE77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&lt;body&gt;</w:t>
            </w:r>
          </w:p>
          <w:p w14:paraId="0DDA0CC0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&lt;div class="</w:t>
            </w: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common-style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"&gt;Element 1&lt;/div&gt;</w:t>
            </w:r>
          </w:p>
          <w:p w14:paraId="0127DC6C" w14:textId="77777777" w:rsidR="009E3D96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&lt;p class="</w:t>
            </w: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common-style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"&gt;Element 2&lt;/p&gt;</w:t>
            </w:r>
          </w:p>
          <w:p w14:paraId="1CD1D054" w14:textId="5E8D837A" w:rsidR="002377E4" w:rsidRPr="0023412B" w:rsidRDefault="002377E4" w:rsidP="00237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&lt;p&gt;Element </w:t>
            </w:r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3</w:t>
            </w: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&lt;/p&gt;</w:t>
            </w:r>
          </w:p>
          <w:p w14:paraId="39C384FE" w14:textId="77777777" w:rsidR="002377E4" w:rsidRPr="0023412B" w:rsidRDefault="002377E4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  <w:p w14:paraId="713FD753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&lt;/body&gt;</w:t>
            </w:r>
          </w:p>
          <w:p w14:paraId="39347EEB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&lt;/html&gt;</w:t>
            </w:r>
          </w:p>
          <w:p w14:paraId="2DF5D4D0" w14:textId="77777777" w:rsidR="009E3D96" w:rsidRDefault="009E3D96" w:rsidP="008836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  <w:tr w:rsidR="009E3D96" w14:paraId="5B8EE14B" w14:textId="77777777" w:rsidTr="00883608">
        <w:tc>
          <w:tcPr>
            <w:tcW w:w="10042" w:type="dxa"/>
          </w:tcPr>
          <w:p w14:paraId="423A27C5" w14:textId="3A90F23E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  <w:p w14:paraId="4C14992A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.common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-style {</w:t>
            </w:r>
          </w:p>
          <w:p w14:paraId="4D44CFFA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</w:t>
            </w:r>
          </w:p>
          <w:p w14:paraId="63EB7CFD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}</w:t>
            </w:r>
          </w:p>
          <w:p w14:paraId="5C26E793" w14:textId="77777777" w:rsidR="009E3D96" w:rsidRDefault="009E3D96" w:rsidP="008836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</w:tbl>
    <w:p w14:paraId="1365F3DC" w14:textId="77777777" w:rsidR="009E3D96" w:rsidRPr="002B52F2" w:rsidRDefault="009E3D96" w:rsidP="009E3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>Change the background color of elements with a specific class.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9E3D96" w14:paraId="0E5E34E3" w14:textId="77777777" w:rsidTr="00883608">
        <w:tc>
          <w:tcPr>
            <w:tcW w:w="10042" w:type="dxa"/>
          </w:tcPr>
          <w:p w14:paraId="4948EAD4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&lt;!DOCTYPE html&gt;</w:t>
            </w:r>
          </w:p>
          <w:p w14:paraId="0D65B1CB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&lt;html</w:t>
            </w:r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&gt;</w:t>
            </w:r>
          </w:p>
          <w:p w14:paraId="11626602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&lt;head&gt;</w:t>
            </w:r>
          </w:p>
          <w:p w14:paraId="06F0031E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charset="UTF-8"&gt;</w:t>
            </w:r>
          </w:p>
          <w:p w14:paraId="40B445B4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14:paraId="5EE2DFE2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&lt;title&gt;Class Selector Exercise&lt;/title&gt;</w:t>
            </w:r>
          </w:p>
          <w:p w14:paraId="40B3C49B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rel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href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="styles.css"&gt;</w:t>
            </w:r>
          </w:p>
          <w:p w14:paraId="4B8A508A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&lt;/head&gt;</w:t>
            </w:r>
          </w:p>
          <w:p w14:paraId="14409CFF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&lt;body&gt;</w:t>
            </w:r>
          </w:p>
          <w:p w14:paraId="0DD39478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&lt;div class="highlight"&gt;This should have a different background </w:t>
            </w: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color.&lt;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/div&gt;</w:t>
            </w:r>
          </w:p>
          <w:p w14:paraId="08F36B0E" w14:textId="77777777" w:rsidR="009E3D96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&lt;p class="highlight"&gt;So should </w:t>
            </w: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this!&lt;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/p&gt;</w:t>
            </w:r>
          </w:p>
          <w:p w14:paraId="7D5EB90C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</w:t>
            </w: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&lt;p&gt;</w:t>
            </w:r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Hello </w:t>
            </w:r>
            <w:proofErr w:type="gramStart"/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World</w:t>
            </w: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!&lt;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/p&gt;</w:t>
            </w:r>
          </w:p>
          <w:p w14:paraId="35EDEDB5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  <w:p w14:paraId="03C50569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&lt;/body&gt;</w:t>
            </w:r>
          </w:p>
          <w:p w14:paraId="386D39A7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&lt;/html&gt;</w:t>
            </w:r>
          </w:p>
          <w:p w14:paraId="51499176" w14:textId="77777777" w:rsidR="009E3D96" w:rsidRDefault="009E3D96" w:rsidP="008836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  <w:tr w:rsidR="009E3D96" w14:paraId="77CE1539" w14:textId="77777777" w:rsidTr="00883608">
        <w:tc>
          <w:tcPr>
            <w:tcW w:w="10042" w:type="dxa"/>
          </w:tcPr>
          <w:p w14:paraId="4F1F93D9" w14:textId="65AA0BBD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  <w:p w14:paraId="0977CC32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.highlight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{</w:t>
            </w:r>
          </w:p>
          <w:p w14:paraId="53E13DE7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</w:t>
            </w:r>
          </w:p>
          <w:p w14:paraId="0310B96A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}</w:t>
            </w:r>
          </w:p>
          <w:p w14:paraId="33A5B99A" w14:textId="77777777" w:rsidR="009E3D96" w:rsidRDefault="009E3D96" w:rsidP="008836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</w:tbl>
    <w:p w14:paraId="7B9E2BDE" w14:textId="7EF26860" w:rsidR="0023412B" w:rsidRPr="0023412B" w:rsidRDefault="002B52F2" w:rsidP="0023412B">
      <w:pPr>
        <w:pStyle w:val="Heading1"/>
        <w:ind w:left="360"/>
        <w:rPr>
          <w:color w:val="44546A" w:themeColor="text2"/>
          <w:lang w:val="en"/>
        </w:rPr>
      </w:pPr>
      <w:bookmarkStart w:id="2" w:name="_Toc169593776"/>
      <w:r w:rsidRPr="002B52F2">
        <w:rPr>
          <w:color w:val="44546A" w:themeColor="text2"/>
          <w:lang w:val="en"/>
        </w:rPr>
        <w:t>Percentage Width</w:t>
      </w:r>
      <w:bookmarkEnd w:id="2"/>
    </w:p>
    <w:p w14:paraId="7E05DF0D" w14:textId="1C162B9A" w:rsidR="0023412B" w:rsidRPr="002B52F2" w:rsidRDefault="0023412B" w:rsidP="002B5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>Set the width of a div to 50% and observe how it changes with the browser window size.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23412B" w14:paraId="235ABBC3" w14:textId="77777777" w:rsidTr="003D1B8A">
        <w:tc>
          <w:tcPr>
            <w:tcW w:w="10042" w:type="dxa"/>
          </w:tcPr>
          <w:p w14:paraId="1F18CAA0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lastRenderedPageBreak/>
              <w:t>&lt;!DOCTYPE html&gt;</w:t>
            </w:r>
          </w:p>
          <w:p w14:paraId="15220D35" w14:textId="4ED47836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&lt;html</w:t>
            </w:r>
            <w:r w:rsidR="00CF5BBF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&gt;</w:t>
            </w:r>
          </w:p>
          <w:p w14:paraId="56615CC1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&lt;head&gt;</w:t>
            </w:r>
          </w:p>
          <w:p w14:paraId="70304249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charset="UTF-8"&gt;</w:t>
            </w:r>
          </w:p>
          <w:p w14:paraId="066BD320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14:paraId="718F159D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&lt;title&gt;Percentage Width Exercise&lt;/title&gt;</w:t>
            </w:r>
          </w:p>
          <w:p w14:paraId="193D2192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rel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href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="styles.css"&gt;</w:t>
            </w:r>
          </w:p>
          <w:p w14:paraId="593DA97E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&lt;/head&gt;</w:t>
            </w:r>
          </w:p>
          <w:p w14:paraId="2D9C1D3E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&lt;body&gt;</w:t>
            </w:r>
          </w:p>
          <w:p w14:paraId="591A9E87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&lt;div class="percentage-width"&gt;Resize the window to see me </w:t>
            </w: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change!&lt;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/div&gt;</w:t>
            </w:r>
          </w:p>
          <w:p w14:paraId="6D407410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&lt;/body&gt;</w:t>
            </w:r>
          </w:p>
          <w:p w14:paraId="5CB16D8A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&lt;/html&gt;</w:t>
            </w:r>
          </w:p>
          <w:p w14:paraId="1D06A7A9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  <w:tr w:rsidR="0023412B" w14:paraId="7A0B7187" w14:textId="77777777" w:rsidTr="003D1B8A">
        <w:tc>
          <w:tcPr>
            <w:tcW w:w="10042" w:type="dxa"/>
          </w:tcPr>
          <w:p w14:paraId="70A131A0" w14:textId="47913BFC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  <w:p w14:paraId="72F9CAD9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.percentage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-width {</w:t>
            </w:r>
          </w:p>
          <w:p w14:paraId="55ADDF34" w14:textId="77777777" w:rsidR="002B52F2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  <w:p w14:paraId="6AE1F89C" w14:textId="0A58B419" w:rsidR="0023412B" w:rsidRPr="002B52F2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}</w:t>
            </w:r>
          </w:p>
        </w:tc>
      </w:tr>
    </w:tbl>
    <w:p w14:paraId="02D1EF05" w14:textId="45846A58" w:rsidR="0023412B" w:rsidRPr="0023412B" w:rsidRDefault="002B52F2" w:rsidP="0023412B">
      <w:pPr>
        <w:pStyle w:val="Heading1"/>
        <w:ind w:left="360"/>
        <w:rPr>
          <w:color w:val="44546A" w:themeColor="text2"/>
          <w:lang w:val="en"/>
        </w:rPr>
      </w:pPr>
      <w:bookmarkStart w:id="3" w:name="_Toc169593777"/>
      <w:r w:rsidRPr="002B52F2">
        <w:rPr>
          <w:color w:val="44546A" w:themeColor="text2"/>
          <w:lang w:val="en"/>
        </w:rPr>
        <w:t xml:space="preserve">Nested </w:t>
      </w:r>
      <w:proofErr w:type="spellStart"/>
      <w:r w:rsidRPr="002B52F2">
        <w:rPr>
          <w:color w:val="44546A" w:themeColor="text2"/>
          <w:lang w:val="en"/>
        </w:rPr>
        <w:t>Divs</w:t>
      </w:r>
      <w:bookmarkEnd w:id="3"/>
      <w:proofErr w:type="spellEnd"/>
    </w:p>
    <w:p w14:paraId="4ACB4E89" w14:textId="2DEB7049" w:rsidR="0023412B" w:rsidRPr="002B52F2" w:rsidRDefault="0023412B" w:rsidP="002B5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>Create a parent div with 60% width and a child div with 50% width of its parent.</w:t>
      </w:r>
      <w:r w:rsidR="002B52F2" w:rsidRPr="002B52F2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 xml:space="preserve"> Apply some colors to better see the difference.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23412B" w14:paraId="75A71E73" w14:textId="77777777" w:rsidTr="003D1B8A">
        <w:tc>
          <w:tcPr>
            <w:tcW w:w="10042" w:type="dxa"/>
          </w:tcPr>
          <w:p w14:paraId="3784C8DA" w14:textId="77777777" w:rsidR="002B52F2" w:rsidRPr="002B52F2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B52F2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&lt;!DOCTYPE html&gt;</w:t>
            </w:r>
          </w:p>
          <w:p w14:paraId="7C1A120F" w14:textId="5A487860" w:rsidR="002B52F2" w:rsidRPr="002B52F2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B52F2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&lt;html</w:t>
            </w:r>
            <w:r w:rsidR="00CF5BBF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&gt;</w:t>
            </w:r>
          </w:p>
          <w:p w14:paraId="0F33B281" w14:textId="77777777" w:rsidR="002B52F2" w:rsidRPr="002B52F2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B52F2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&lt;head&gt;</w:t>
            </w:r>
          </w:p>
          <w:p w14:paraId="4D53A573" w14:textId="77777777" w:rsidR="002B52F2" w:rsidRPr="002B52F2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B52F2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charset="UTF-8"&gt;</w:t>
            </w:r>
          </w:p>
          <w:p w14:paraId="1CFF1B86" w14:textId="77777777" w:rsidR="002B52F2" w:rsidRPr="002B52F2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B52F2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14:paraId="01CFA8FE" w14:textId="77777777" w:rsidR="002B52F2" w:rsidRPr="002B52F2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B52F2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&lt;title&gt;Nested </w:t>
            </w:r>
            <w:proofErr w:type="spellStart"/>
            <w:r w:rsidRPr="002B52F2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Divs</w:t>
            </w:r>
            <w:proofErr w:type="spellEnd"/>
            <w:r w:rsidRPr="002B52F2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Exercise&lt;/title&gt;</w:t>
            </w:r>
          </w:p>
          <w:p w14:paraId="1692CC6D" w14:textId="77777777" w:rsidR="002B52F2" w:rsidRPr="002B52F2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B52F2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2B52F2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rel</w:t>
            </w:r>
            <w:proofErr w:type="spellEnd"/>
            <w:r w:rsidRPr="002B52F2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2B52F2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href</w:t>
            </w:r>
            <w:proofErr w:type="spellEnd"/>
            <w:r w:rsidRPr="002B52F2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="styles.css"&gt;</w:t>
            </w:r>
          </w:p>
          <w:p w14:paraId="18B93543" w14:textId="77777777" w:rsidR="002B52F2" w:rsidRPr="002B52F2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B52F2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&lt;/head&gt;</w:t>
            </w:r>
          </w:p>
          <w:p w14:paraId="143D16A5" w14:textId="77777777" w:rsidR="002B52F2" w:rsidRPr="002B52F2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B52F2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&lt;body&gt;</w:t>
            </w:r>
          </w:p>
          <w:p w14:paraId="069A807A" w14:textId="77777777" w:rsidR="002B52F2" w:rsidRPr="002B52F2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B52F2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&lt;div class="parent"&gt;</w:t>
            </w:r>
          </w:p>
          <w:p w14:paraId="703F7533" w14:textId="77777777" w:rsidR="002B52F2" w:rsidRPr="002B52F2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B52F2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    &lt;div class="child"&gt;I'm 50% of my </w:t>
            </w:r>
            <w:proofErr w:type="gramStart"/>
            <w:r w:rsidRPr="002B52F2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parent.&lt;</w:t>
            </w:r>
            <w:proofErr w:type="gramEnd"/>
            <w:r w:rsidRPr="002B52F2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/div&gt;</w:t>
            </w:r>
          </w:p>
          <w:p w14:paraId="4D801E29" w14:textId="77777777" w:rsidR="002B52F2" w:rsidRPr="002B52F2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B52F2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&lt;/div&gt;</w:t>
            </w:r>
          </w:p>
          <w:p w14:paraId="4711F5D1" w14:textId="77777777" w:rsidR="002B52F2" w:rsidRPr="002B52F2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B52F2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&lt;/body&gt;</w:t>
            </w:r>
          </w:p>
          <w:p w14:paraId="5F4FA1EB" w14:textId="77777777" w:rsid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B52F2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&lt;/html&gt;</w:t>
            </w:r>
          </w:p>
          <w:p w14:paraId="51885163" w14:textId="63689095" w:rsidR="002B52F2" w:rsidRPr="002B52F2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</w:tc>
      </w:tr>
    </w:tbl>
    <w:p w14:paraId="2E92951A" w14:textId="1332BE76" w:rsidR="0023412B" w:rsidRPr="0023412B" w:rsidRDefault="002B52F2" w:rsidP="0023412B">
      <w:pPr>
        <w:pStyle w:val="Heading1"/>
        <w:ind w:left="360"/>
        <w:rPr>
          <w:color w:val="44546A" w:themeColor="text2"/>
          <w:lang w:val="en"/>
        </w:rPr>
      </w:pPr>
      <w:bookmarkStart w:id="4" w:name="_Toc169593778"/>
      <w:r w:rsidRPr="002B52F2">
        <w:rPr>
          <w:color w:val="44546A" w:themeColor="text2"/>
          <w:lang w:val="en"/>
        </w:rPr>
        <w:t>Pixel Width</w:t>
      </w:r>
      <w:bookmarkEnd w:id="4"/>
    </w:p>
    <w:p w14:paraId="486EC2EA" w14:textId="0C2A03B2" w:rsidR="0023412B" w:rsidRPr="002B52F2" w:rsidRDefault="0023412B" w:rsidP="002B5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>Set the width of a div to 300px and observe its behavior when resizing the browser.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23412B" w14:paraId="5B6E8EA7" w14:textId="77777777" w:rsidTr="003D1B8A">
        <w:tc>
          <w:tcPr>
            <w:tcW w:w="10042" w:type="dxa"/>
          </w:tcPr>
          <w:p w14:paraId="6818EAD5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&lt;!DOCTYPE html&gt;</w:t>
            </w:r>
          </w:p>
          <w:p w14:paraId="1EF5CE1D" w14:textId="6ED44FB6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&lt;html</w:t>
            </w:r>
            <w:r w:rsidR="00CF5BBF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&gt;</w:t>
            </w:r>
          </w:p>
          <w:p w14:paraId="56F0F51E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&lt;head&gt;</w:t>
            </w:r>
          </w:p>
          <w:p w14:paraId="74F85DC8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charset="UTF-8"&gt;</w:t>
            </w:r>
          </w:p>
          <w:p w14:paraId="7732B258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14:paraId="6EF0E15D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&lt;title&gt;Pixel Width Exercise&lt;/title&gt;</w:t>
            </w:r>
          </w:p>
          <w:p w14:paraId="2A028F51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rel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href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="styles.css"&gt;</w:t>
            </w:r>
          </w:p>
          <w:p w14:paraId="3F40EADF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&lt;/head&gt;</w:t>
            </w:r>
          </w:p>
          <w:p w14:paraId="387F3BB0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&lt;body&gt;</w:t>
            </w:r>
          </w:p>
          <w:p w14:paraId="04219E24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&lt;div class="fixed-width"&gt;I have a fixed width of 300</w:t>
            </w: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px.&lt;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/div&gt;</w:t>
            </w:r>
          </w:p>
          <w:p w14:paraId="18BC7E55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&lt;/body&gt;</w:t>
            </w:r>
          </w:p>
          <w:p w14:paraId="12473FA6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&lt;/html&gt;</w:t>
            </w:r>
          </w:p>
          <w:p w14:paraId="33ABA891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  <w:tr w:rsidR="0023412B" w14:paraId="72D45EBD" w14:textId="77777777" w:rsidTr="003D1B8A">
        <w:tc>
          <w:tcPr>
            <w:tcW w:w="10042" w:type="dxa"/>
          </w:tcPr>
          <w:p w14:paraId="33969AA7" w14:textId="29B702B9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  <w:p w14:paraId="33B7D295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.fixed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-width {</w:t>
            </w:r>
          </w:p>
          <w:p w14:paraId="2E1676C5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/* Set width to 300px */</w:t>
            </w:r>
          </w:p>
          <w:p w14:paraId="2ED738D6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}</w:t>
            </w:r>
          </w:p>
          <w:p w14:paraId="3B637D8D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</w:tbl>
    <w:p w14:paraId="4636DF5F" w14:textId="062006AE" w:rsidR="0023412B" w:rsidRPr="0023412B" w:rsidRDefault="002B52F2" w:rsidP="0023412B">
      <w:pPr>
        <w:pStyle w:val="Heading1"/>
        <w:ind w:left="360"/>
        <w:rPr>
          <w:color w:val="44546A" w:themeColor="text2"/>
          <w:lang w:val="en"/>
        </w:rPr>
      </w:pPr>
      <w:bookmarkStart w:id="5" w:name="_Toc169593779"/>
      <w:r w:rsidRPr="002B52F2">
        <w:rPr>
          <w:color w:val="44546A" w:themeColor="text2"/>
          <w:lang w:val="en"/>
        </w:rPr>
        <w:t>Pixel vs Percentage Width</w:t>
      </w:r>
      <w:bookmarkEnd w:id="5"/>
    </w:p>
    <w:p w14:paraId="42240B90" w14:textId="13D2BDFC" w:rsidR="0023412B" w:rsidRPr="002B52F2" w:rsidRDefault="0023412B" w:rsidP="002B5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 xml:space="preserve">Create two </w:t>
      </w:r>
      <w:proofErr w:type="spellStart"/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>divs</w:t>
      </w:r>
      <w:proofErr w:type="spellEnd"/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>, one with a width set in pixels and the other in percentages.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23412B" w14:paraId="55874DD3" w14:textId="77777777" w:rsidTr="003D1B8A">
        <w:tc>
          <w:tcPr>
            <w:tcW w:w="10042" w:type="dxa"/>
          </w:tcPr>
          <w:p w14:paraId="07B711F2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&lt;!DOCTYPE html&gt;</w:t>
            </w:r>
          </w:p>
          <w:p w14:paraId="15383361" w14:textId="27AD8A54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&lt;html</w:t>
            </w:r>
            <w:r w:rsidR="00CF5BBF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&gt;</w:t>
            </w:r>
          </w:p>
          <w:p w14:paraId="2817C823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&lt;head&gt;</w:t>
            </w:r>
          </w:p>
          <w:p w14:paraId="3365AD86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charset="UTF-8"&gt;</w:t>
            </w:r>
          </w:p>
          <w:p w14:paraId="5EBEBA1B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14:paraId="55F68223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&lt;title&gt;Pixel vs Percentage Width Exercise&lt;/title&gt;</w:t>
            </w:r>
          </w:p>
          <w:p w14:paraId="6CEB5ADE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rel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href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="styles.css"&gt;</w:t>
            </w:r>
          </w:p>
          <w:p w14:paraId="1C09F4E8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&lt;/head&gt;</w:t>
            </w:r>
          </w:p>
          <w:p w14:paraId="45051E4E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&lt;body&gt;</w:t>
            </w:r>
          </w:p>
          <w:p w14:paraId="70686EC0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&lt;div class="pixel-width"&gt;I have a fixed width of 300</w:t>
            </w: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px.&lt;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/div&gt;</w:t>
            </w:r>
          </w:p>
          <w:p w14:paraId="716DA279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&lt;div class="percentage-width"&gt;I have a width of 50</w:t>
            </w: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%.&lt;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/div&gt;</w:t>
            </w:r>
          </w:p>
          <w:p w14:paraId="15FEFD5C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&lt;/body&gt;</w:t>
            </w:r>
          </w:p>
          <w:p w14:paraId="724A8092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&lt;/html&gt;</w:t>
            </w:r>
          </w:p>
          <w:p w14:paraId="4AA921ED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  <w:tr w:rsidR="0023412B" w14:paraId="122BC073" w14:textId="77777777" w:rsidTr="003D1B8A">
        <w:tc>
          <w:tcPr>
            <w:tcW w:w="10042" w:type="dxa"/>
          </w:tcPr>
          <w:p w14:paraId="08E83E88" w14:textId="6CF03451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  <w:p w14:paraId="331DFA69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.pixel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-width {</w:t>
            </w:r>
          </w:p>
          <w:p w14:paraId="201C5926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/* Set width to 300px */</w:t>
            </w:r>
          </w:p>
          <w:p w14:paraId="7A94D9D2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}</w:t>
            </w:r>
          </w:p>
          <w:p w14:paraId="3B755762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  <w:p w14:paraId="1FA61B74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.percentage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-width {</w:t>
            </w:r>
          </w:p>
          <w:p w14:paraId="4277E43E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/* Set width to 50% */</w:t>
            </w:r>
          </w:p>
          <w:p w14:paraId="0C7BF3B8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}</w:t>
            </w:r>
          </w:p>
          <w:p w14:paraId="42C1717E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</w:tbl>
    <w:p w14:paraId="0BA3878B" w14:textId="0EF7F64E" w:rsidR="0023412B" w:rsidRPr="0023412B" w:rsidRDefault="00CF5BBF" w:rsidP="0023412B">
      <w:pPr>
        <w:pStyle w:val="Heading1"/>
        <w:ind w:left="360"/>
        <w:rPr>
          <w:color w:val="44546A" w:themeColor="text2"/>
          <w:lang w:val="en"/>
        </w:rPr>
      </w:pPr>
      <w:bookmarkStart w:id="6" w:name="_Toc169593780"/>
      <w:r w:rsidRPr="00CF5BBF">
        <w:rPr>
          <w:color w:val="44546A" w:themeColor="text2"/>
          <w:lang w:val="en"/>
        </w:rPr>
        <w:t>EM Units</w:t>
      </w:r>
      <w:bookmarkEnd w:id="6"/>
    </w:p>
    <w:p w14:paraId="1B939DEA" w14:textId="15ACFBF5" w:rsidR="0023412B" w:rsidRPr="002B52F2" w:rsidRDefault="0023412B" w:rsidP="002B5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>Set the font-size of a parent div to 20px and a child div to 1.5em.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23412B" w14:paraId="57368623" w14:textId="77777777" w:rsidTr="003D1B8A">
        <w:tc>
          <w:tcPr>
            <w:tcW w:w="10042" w:type="dxa"/>
          </w:tcPr>
          <w:p w14:paraId="02E8CE76" w14:textId="77777777" w:rsidR="00CF5BBF" w:rsidRPr="0023412B" w:rsidRDefault="00CF5BBF" w:rsidP="00CF5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&lt;!DOCTYPE html&gt;</w:t>
            </w:r>
          </w:p>
          <w:p w14:paraId="3845278F" w14:textId="762F9DD2" w:rsidR="00CF5BBF" w:rsidRPr="0023412B" w:rsidRDefault="00CF5BBF" w:rsidP="00CF5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&lt;html</w:t>
            </w:r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&gt;</w:t>
            </w:r>
          </w:p>
          <w:p w14:paraId="500B769C" w14:textId="77777777" w:rsidR="00CF5BBF" w:rsidRPr="0023412B" w:rsidRDefault="00CF5BBF" w:rsidP="00CF5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&lt;head&gt;</w:t>
            </w:r>
          </w:p>
          <w:p w14:paraId="62D23176" w14:textId="77777777" w:rsidR="00CF5BBF" w:rsidRPr="0023412B" w:rsidRDefault="00CF5BBF" w:rsidP="00CF5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charset="UTF-8"&gt;</w:t>
            </w:r>
          </w:p>
          <w:p w14:paraId="34C06032" w14:textId="77777777" w:rsidR="00CF5BBF" w:rsidRPr="0023412B" w:rsidRDefault="00CF5BBF" w:rsidP="00CF5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14:paraId="53374052" w14:textId="77777777" w:rsidR="00CF5BBF" w:rsidRPr="0023412B" w:rsidRDefault="00CF5BBF" w:rsidP="00CF5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&lt;title&gt;EM Units Exercise&lt;/title&gt;</w:t>
            </w:r>
          </w:p>
          <w:p w14:paraId="09AB61AF" w14:textId="77777777" w:rsidR="00CF5BBF" w:rsidRPr="0023412B" w:rsidRDefault="00CF5BBF" w:rsidP="00CF5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rel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href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="styles.css"&gt;</w:t>
            </w:r>
          </w:p>
          <w:p w14:paraId="0ECF2C87" w14:textId="77777777" w:rsidR="00CF5BBF" w:rsidRPr="0023412B" w:rsidRDefault="00CF5BBF" w:rsidP="00CF5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&lt;/head&gt;</w:t>
            </w:r>
          </w:p>
          <w:p w14:paraId="3CEBE221" w14:textId="77777777" w:rsidR="00CF5BBF" w:rsidRPr="0023412B" w:rsidRDefault="00CF5BBF" w:rsidP="00CF5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&lt;body&gt;</w:t>
            </w:r>
          </w:p>
          <w:p w14:paraId="404ED079" w14:textId="77777777" w:rsidR="00CF5BBF" w:rsidRPr="0023412B" w:rsidRDefault="00CF5BBF" w:rsidP="00CF5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&lt;div class="parent"&gt;</w:t>
            </w:r>
          </w:p>
          <w:p w14:paraId="2AA08C8C" w14:textId="77777777" w:rsidR="00CF5BBF" w:rsidRPr="0023412B" w:rsidRDefault="00CF5BBF" w:rsidP="00CF5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    &lt;div class="child"&gt;I am 1.5em of my </w:t>
            </w: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parent.&lt;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/div&gt;</w:t>
            </w:r>
          </w:p>
          <w:p w14:paraId="6C3CA17C" w14:textId="77777777" w:rsidR="00CF5BBF" w:rsidRPr="0023412B" w:rsidRDefault="00CF5BBF" w:rsidP="00CF5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&lt;/div&gt;</w:t>
            </w:r>
          </w:p>
          <w:p w14:paraId="6D0C0EF3" w14:textId="77777777" w:rsidR="00CF5BBF" w:rsidRPr="0023412B" w:rsidRDefault="00CF5BBF" w:rsidP="00CF5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lastRenderedPageBreak/>
              <w:t>&lt;/body&gt;</w:t>
            </w:r>
          </w:p>
          <w:p w14:paraId="02A678B1" w14:textId="77777777" w:rsidR="00CF5BBF" w:rsidRPr="0023412B" w:rsidRDefault="00CF5BBF" w:rsidP="00CF5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&lt;/html&gt;</w:t>
            </w:r>
          </w:p>
          <w:p w14:paraId="56ECD865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  <w:tr w:rsidR="0023412B" w14:paraId="57B9A7F6" w14:textId="77777777" w:rsidTr="003D1B8A">
        <w:tc>
          <w:tcPr>
            <w:tcW w:w="10042" w:type="dxa"/>
          </w:tcPr>
          <w:p w14:paraId="453C7536" w14:textId="561401B5" w:rsidR="00CF5BBF" w:rsidRPr="0023412B" w:rsidRDefault="00CF5BBF" w:rsidP="00CF5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  <w:p w14:paraId="3B696CB0" w14:textId="77777777" w:rsidR="00CF5BBF" w:rsidRPr="0023412B" w:rsidRDefault="00CF5BBF" w:rsidP="00CF5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.parent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{</w:t>
            </w:r>
          </w:p>
          <w:p w14:paraId="567B6E22" w14:textId="77777777" w:rsidR="00CF5BBF" w:rsidRPr="0023412B" w:rsidRDefault="00CF5BBF" w:rsidP="00CF5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/* Set font-size to 20px */</w:t>
            </w:r>
          </w:p>
          <w:p w14:paraId="583CF228" w14:textId="77777777" w:rsidR="00CF5BBF" w:rsidRPr="0023412B" w:rsidRDefault="00CF5BBF" w:rsidP="00CF5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}</w:t>
            </w:r>
          </w:p>
          <w:p w14:paraId="3522C046" w14:textId="77777777" w:rsidR="00CF5BBF" w:rsidRPr="0023412B" w:rsidRDefault="00CF5BBF" w:rsidP="00CF5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  <w:p w14:paraId="11370BCF" w14:textId="77777777" w:rsidR="00CF5BBF" w:rsidRPr="0023412B" w:rsidRDefault="00CF5BBF" w:rsidP="00CF5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.child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{</w:t>
            </w:r>
          </w:p>
          <w:p w14:paraId="07CCB787" w14:textId="77777777" w:rsidR="00CF5BBF" w:rsidRPr="0023412B" w:rsidRDefault="00CF5BBF" w:rsidP="00CF5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/* Set font-size to 1.5em */</w:t>
            </w:r>
          </w:p>
          <w:p w14:paraId="53A979C7" w14:textId="77777777" w:rsidR="00CF5BBF" w:rsidRPr="0023412B" w:rsidRDefault="00CF5BBF" w:rsidP="00CF5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}</w:t>
            </w:r>
          </w:p>
          <w:p w14:paraId="61C4D8AF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</w:tbl>
    <w:p w14:paraId="2FADB31E" w14:textId="1EA805B2" w:rsidR="0023412B" w:rsidRPr="002B52F2" w:rsidRDefault="0023412B" w:rsidP="002B5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 xml:space="preserve">Change the parent </w:t>
      </w:r>
      <w:proofErr w:type="spellStart"/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>div's</w:t>
      </w:r>
      <w:proofErr w:type="spellEnd"/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 xml:space="preserve"> font-size to 10px and observe the change in the child </w:t>
      </w:r>
      <w:proofErr w:type="spellStart"/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>div's</w:t>
      </w:r>
      <w:proofErr w:type="spellEnd"/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 xml:space="preserve"> font-size.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23412B" w14:paraId="12E8D134" w14:textId="77777777" w:rsidTr="003D1B8A">
        <w:tc>
          <w:tcPr>
            <w:tcW w:w="10042" w:type="dxa"/>
          </w:tcPr>
          <w:p w14:paraId="2633232A" w14:textId="77777777" w:rsidR="00CF5BBF" w:rsidRPr="0023412B" w:rsidRDefault="00CF5BBF" w:rsidP="00CF5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&lt;!DOCTYPE html&gt;</w:t>
            </w:r>
          </w:p>
          <w:p w14:paraId="12D8CE3D" w14:textId="2ABE60CC" w:rsidR="00CF5BBF" w:rsidRPr="0023412B" w:rsidRDefault="00CF5BBF" w:rsidP="00CF5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&lt;html</w:t>
            </w:r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&gt;</w:t>
            </w:r>
          </w:p>
          <w:p w14:paraId="52D21A93" w14:textId="3189B397" w:rsidR="00CF5BBF" w:rsidRPr="0023412B" w:rsidRDefault="00CF5BBF" w:rsidP="00CF5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&lt;head&gt;</w:t>
            </w:r>
          </w:p>
          <w:p w14:paraId="61526AD8" w14:textId="77777777" w:rsidR="00CF5BBF" w:rsidRPr="0023412B" w:rsidRDefault="00CF5BBF" w:rsidP="00CF5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&lt;title&gt;EM Units Exercise&lt;/title&gt;</w:t>
            </w:r>
          </w:p>
          <w:p w14:paraId="31D9BA75" w14:textId="77777777" w:rsidR="00CF5BBF" w:rsidRPr="0023412B" w:rsidRDefault="00CF5BBF" w:rsidP="00CF5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rel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href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="styles.css"&gt;</w:t>
            </w:r>
          </w:p>
          <w:p w14:paraId="08D2FA1E" w14:textId="77777777" w:rsidR="00CF5BBF" w:rsidRPr="0023412B" w:rsidRDefault="00CF5BBF" w:rsidP="00CF5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&lt;/head&gt;</w:t>
            </w:r>
          </w:p>
          <w:p w14:paraId="20D1FBAF" w14:textId="77777777" w:rsidR="00CF5BBF" w:rsidRPr="0023412B" w:rsidRDefault="00CF5BBF" w:rsidP="00CF5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&lt;body&gt;</w:t>
            </w:r>
          </w:p>
          <w:p w14:paraId="32B1378D" w14:textId="77777777" w:rsidR="00CF5BBF" w:rsidRPr="0023412B" w:rsidRDefault="00CF5BBF" w:rsidP="00CF5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&lt;div class="parent"&gt;</w:t>
            </w:r>
          </w:p>
          <w:p w14:paraId="53ACE0EE" w14:textId="77777777" w:rsidR="00CF5BBF" w:rsidRPr="0023412B" w:rsidRDefault="00CF5BBF" w:rsidP="00CF5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    &lt;div class="child"&gt;I am 1.5em of my </w:t>
            </w: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parent.&lt;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/div&gt;</w:t>
            </w:r>
          </w:p>
          <w:p w14:paraId="2A3DF9F5" w14:textId="77777777" w:rsidR="00CF5BBF" w:rsidRPr="0023412B" w:rsidRDefault="00CF5BBF" w:rsidP="00CF5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&lt;/div&gt;</w:t>
            </w:r>
          </w:p>
          <w:p w14:paraId="26AAEA45" w14:textId="77777777" w:rsidR="00CF5BBF" w:rsidRPr="0023412B" w:rsidRDefault="00CF5BBF" w:rsidP="00CF5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&lt;/body&gt;</w:t>
            </w:r>
          </w:p>
          <w:p w14:paraId="05EA30BD" w14:textId="77777777" w:rsidR="00CF5BBF" w:rsidRPr="0023412B" w:rsidRDefault="00CF5BBF" w:rsidP="00CF5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&lt;/html&gt;</w:t>
            </w:r>
          </w:p>
          <w:p w14:paraId="5E5235DA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  <w:tr w:rsidR="0023412B" w14:paraId="257F50A7" w14:textId="77777777" w:rsidTr="003D1B8A">
        <w:tc>
          <w:tcPr>
            <w:tcW w:w="10042" w:type="dxa"/>
          </w:tcPr>
          <w:p w14:paraId="05605501" w14:textId="58926760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  <w:p w14:paraId="5BA9B7B1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.parent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{</w:t>
            </w:r>
          </w:p>
          <w:p w14:paraId="18F8E136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/* Set font-size to 10px */</w:t>
            </w:r>
          </w:p>
          <w:p w14:paraId="1EE49B47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}</w:t>
            </w:r>
          </w:p>
          <w:p w14:paraId="4325B149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  <w:p w14:paraId="180F03BB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.child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{</w:t>
            </w:r>
          </w:p>
          <w:p w14:paraId="130ED7FB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/* Set font-size to 1.5em */</w:t>
            </w:r>
          </w:p>
          <w:p w14:paraId="3B8070C1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}</w:t>
            </w:r>
          </w:p>
          <w:p w14:paraId="08AE65AD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</w:tbl>
    <w:p w14:paraId="31AEC7D0" w14:textId="482D7A70" w:rsidR="0023412B" w:rsidRPr="0023412B" w:rsidRDefault="006F5A86" w:rsidP="0023412B">
      <w:pPr>
        <w:pStyle w:val="Heading1"/>
        <w:ind w:left="360"/>
        <w:rPr>
          <w:color w:val="44546A" w:themeColor="text2"/>
          <w:lang w:val="en"/>
        </w:rPr>
      </w:pPr>
      <w:bookmarkStart w:id="7" w:name="_Toc169593781"/>
      <w:r w:rsidRPr="006F5A86">
        <w:rPr>
          <w:color w:val="44546A" w:themeColor="text2"/>
          <w:lang w:val="en"/>
        </w:rPr>
        <w:t>REM Units</w:t>
      </w:r>
      <w:bookmarkEnd w:id="7"/>
    </w:p>
    <w:p w14:paraId="19345234" w14:textId="2EEF43CC" w:rsidR="0023412B" w:rsidRPr="002B52F2" w:rsidRDefault="0023412B" w:rsidP="002B5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>Set the root element's font-size to 16px and a div element's font-size to 2rem.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23412B" w14:paraId="1E0423B6" w14:textId="77777777" w:rsidTr="003D1B8A">
        <w:tc>
          <w:tcPr>
            <w:tcW w:w="10042" w:type="dxa"/>
          </w:tcPr>
          <w:p w14:paraId="32893B21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&lt;!DOCTYPE html&gt;</w:t>
            </w:r>
          </w:p>
          <w:p w14:paraId="55AE3C2D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&lt;html</w:t>
            </w:r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&gt;</w:t>
            </w:r>
          </w:p>
          <w:p w14:paraId="1847665D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&lt;head&gt;</w:t>
            </w:r>
          </w:p>
          <w:p w14:paraId="062EB35D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charset="UTF-8"&gt;</w:t>
            </w:r>
          </w:p>
          <w:p w14:paraId="48A3A564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14:paraId="490CC66B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&lt;title&gt;REM Units Exercise&lt;/title&gt;</w:t>
            </w:r>
          </w:p>
          <w:p w14:paraId="0A24CF97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rel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href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="styles.css"&gt;</w:t>
            </w:r>
          </w:p>
          <w:p w14:paraId="413C89BB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&lt;/head&gt;</w:t>
            </w:r>
          </w:p>
          <w:p w14:paraId="4A7C9569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&lt;body&gt;</w:t>
            </w:r>
          </w:p>
          <w:p w14:paraId="287CCC1D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&lt;div class="rem-size"&gt;I am 2rem.&lt;/div&gt;</w:t>
            </w:r>
          </w:p>
          <w:p w14:paraId="56AF4EBF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lastRenderedPageBreak/>
              <w:t>&lt;/body&gt;</w:t>
            </w:r>
          </w:p>
          <w:p w14:paraId="1E6CE9E7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&lt;/html&gt;</w:t>
            </w:r>
          </w:p>
          <w:p w14:paraId="62D8460C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  <w:tr w:rsidR="0023412B" w14:paraId="25EEAF49" w14:textId="77777777" w:rsidTr="003D1B8A">
        <w:tc>
          <w:tcPr>
            <w:tcW w:w="10042" w:type="dxa"/>
          </w:tcPr>
          <w:p w14:paraId="3EF04D3E" w14:textId="0394B9ED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  <w:p w14:paraId="23D01DD0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html {</w:t>
            </w:r>
          </w:p>
          <w:p w14:paraId="021489AF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/* Set font-size to 16px */</w:t>
            </w:r>
          </w:p>
          <w:p w14:paraId="68F2BF3C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}</w:t>
            </w:r>
          </w:p>
          <w:p w14:paraId="439F57A3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  <w:p w14:paraId="52F1D5D7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.rem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-size {</w:t>
            </w:r>
          </w:p>
          <w:p w14:paraId="22A579D7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/* Set font-size to 2rem */</w:t>
            </w:r>
          </w:p>
          <w:p w14:paraId="413FF3B0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}</w:t>
            </w:r>
          </w:p>
          <w:p w14:paraId="1FDABF6E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</w:tbl>
    <w:p w14:paraId="7B7EA11D" w14:textId="2C08C38D" w:rsidR="0023412B" w:rsidRPr="002B52F2" w:rsidRDefault="0023412B" w:rsidP="002B5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>Change the root element's font-size to 20px and observe the change in the div element's font-size.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23412B" w14:paraId="1557BFE1" w14:textId="77777777" w:rsidTr="003D1B8A">
        <w:tc>
          <w:tcPr>
            <w:tcW w:w="10042" w:type="dxa"/>
          </w:tcPr>
          <w:p w14:paraId="13C74409" w14:textId="77777777" w:rsidR="006F5A86" w:rsidRPr="0023412B" w:rsidRDefault="0023412B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4546A" w:themeColor="text2"/>
                <w:sz w:val="24"/>
                <w:szCs w:val="24"/>
                <w:lang w:val="en-US"/>
              </w:rPr>
              <w:br w:type="page"/>
            </w:r>
            <w:r w:rsidR="006F5A86"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&lt;!DOCTYPE html&gt;</w:t>
            </w:r>
          </w:p>
          <w:p w14:paraId="5E89DBFA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&lt;html</w:t>
            </w:r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&gt;</w:t>
            </w:r>
          </w:p>
          <w:p w14:paraId="69C8FB0B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&lt;head&gt;</w:t>
            </w:r>
          </w:p>
          <w:p w14:paraId="5E53C8D5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charset="UTF-8"&gt;</w:t>
            </w:r>
          </w:p>
          <w:p w14:paraId="4F4C8C8A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14:paraId="46B858F5" w14:textId="2CB376BF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&lt;title&gt;</w:t>
            </w:r>
            <w:r>
              <w:t xml:space="preserve"> </w:t>
            </w:r>
            <w:r w:rsidRPr="006F5A86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REM Units</w:t>
            </w: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Exercise&lt;/title&gt;</w:t>
            </w:r>
          </w:p>
          <w:p w14:paraId="29398C24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rel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href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="styles.css"&gt;</w:t>
            </w:r>
          </w:p>
          <w:p w14:paraId="1FC21274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&lt;/head&gt;</w:t>
            </w:r>
          </w:p>
          <w:p w14:paraId="734AA9A7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&lt;body&gt;</w:t>
            </w:r>
          </w:p>
          <w:p w14:paraId="125B70BE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&lt;div class="rem-size"&gt;I am 2rem.&lt;/div&gt;</w:t>
            </w:r>
          </w:p>
          <w:p w14:paraId="5900F347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&lt;/body&gt;</w:t>
            </w:r>
          </w:p>
          <w:p w14:paraId="1481C4DC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&lt;/html&gt;</w:t>
            </w:r>
          </w:p>
          <w:p w14:paraId="46786F6F" w14:textId="5169EC22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</w:tbl>
    <w:p w14:paraId="3AA36F2D" w14:textId="5C54C5E2" w:rsidR="0023412B" w:rsidRPr="0023412B" w:rsidRDefault="006F5A86" w:rsidP="0023412B">
      <w:pPr>
        <w:pStyle w:val="Heading1"/>
        <w:ind w:left="360"/>
        <w:rPr>
          <w:color w:val="44546A" w:themeColor="text2"/>
          <w:lang w:val="en"/>
        </w:rPr>
      </w:pPr>
      <w:bookmarkStart w:id="8" w:name="_Toc169593782"/>
      <w:r w:rsidRPr="006F5A86">
        <w:rPr>
          <w:color w:val="44546A" w:themeColor="text2"/>
          <w:lang w:val="en"/>
        </w:rPr>
        <w:t>Specificity</w:t>
      </w:r>
      <w:bookmarkEnd w:id="8"/>
    </w:p>
    <w:p w14:paraId="2AECE86A" w14:textId="6ED1F709" w:rsidR="0023412B" w:rsidRPr="002B52F2" w:rsidRDefault="0023412B" w:rsidP="002B5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 xml:space="preserve">Use a class and a </w:t>
      </w:r>
      <w:proofErr w:type="gramStart"/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>type</w:t>
      </w:r>
      <w:proofErr w:type="gramEnd"/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 xml:space="preserve"> selector on the same element and see which style is applied.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23412B" w14:paraId="7D63B7A1" w14:textId="77777777" w:rsidTr="003D1B8A">
        <w:tc>
          <w:tcPr>
            <w:tcW w:w="10042" w:type="dxa"/>
          </w:tcPr>
          <w:p w14:paraId="5B9936F5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&lt;!DOCTYPE html&gt;</w:t>
            </w:r>
          </w:p>
          <w:p w14:paraId="1FDE299A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&lt;html</w:t>
            </w:r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&gt;</w:t>
            </w:r>
          </w:p>
          <w:p w14:paraId="28EEAF32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&lt;head&gt;</w:t>
            </w:r>
          </w:p>
          <w:p w14:paraId="67C3D81E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charset="UTF-8"&gt;</w:t>
            </w:r>
          </w:p>
          <w:p w14:paraId="5F46F7A0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14:paraId="40969136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&lt;title&gt;Specificity Exercise&lt;/title&gt;</w:t>
            </w:r>
          </w:p>
          <w:p w14:paraId="6B4DA785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rel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href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="styles.css"&gt;</w:t>
            </w:r>
          </w:p>
          <w:p w14:paraId="1D209088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&lt;/head&gt;</w:t>
            </w:r>
          </w:p>
          <w:p w14:paraId="05556496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&lt;body&gt;</w:t>
            </w:r>
          </w:p>
          <w:p w14:paraId="3800844B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&lt;p class="highlight"&gt;This is a </w:t>
            </w: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paragraph.&lt;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/p&gt;</w:t>
            </w:r>
          </w:p>
          <w:p w14:paraId="06DFF4C3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&lt;/body&gt;</w:t>
            </w:r>
          </w:p>
          <w:p w14:paraId="58BD8334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&lt;/html&gt;</w:t>
            </w:r>
          </w:p>
          <w:p w14:paraId="742653A4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  <w:tr w:rsidR="0023412B" w14:paraId="15B55C72" w14:textId="77777777" w:rsidTr="003D1B8A">
        <w:tc>
          <w:tcPr>
            <w:tcW w:w="10042" w:type="dxa"/>
          </w:tcPr>
          <w:p w14:paraId="7C819D56" w14:textId="66AA410E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  <w:p w14:paraId="137DEE7D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p {</w:t>
            </w:r>
          </w:p>
          <w:p w14:paraId="6132F79E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/* Style for type selector */</w:t>
            </w:r>
          </w:p>
          <w:p w14:paraId="7B5249CD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}</w:t>
            </w:r>
          </w:p>
          <w:p w14:paraId="1EE642C6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  <w:p w14:paraId="029C5ECE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.highlight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{</w:t>
            </w:r>
          </w:p>
          <w:p w14:paraId="43EDB324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lastRenderedPageBreak/>
              <w:t xml:space="preserve">    /* Style for class selector */</w:t>
            </w:r>
          </w:p>
          <w:p w14:paraId="10FE4FAA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}</w:t>
            </w:r>
          </w:p>
          <w:p w14:paraId="7588A1D5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</w:tbl>
    <w:p w14:paraId="363274F1" w14:textId="77777777" w:rsidR="00AD5A38" w:rsidRPr="002B52F2" w:rsidRDefault="00AD5A38" w:rsidP="00AD5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lastRenderedPageBreak/>
        <w:t>Apply both a class and an ID selector to the same element and see which style takes precedence.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AD5A38" w14:paraId="1C0EFF5A" w14:textId="77777777" w:rsidTr="00883608">
        <w:tc>
          <w:tcPr>
            <w:tcW w:w="10042" w:type="dxa"/>
          </w:tcPr>
          <w:p w14:paraId="48BD09A2" w14:textId="77777777" w:rsidR="00AD5A38" w:rsidRPr="0023412B" w:rsidRDefault="00AD5A38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&lt;!DOCTYPE html&gt;</w:t>
            </w:r>
          </w:p>
          <w:p w14:paraId="17275BA7" w14:textId="77777777" w:rsidR="00AD5A38" w:rsidRPr="0023412B" w:rsidRDefault="00AD5A38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&lt;html</w:t>
            </w:r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&gt;</w:t>
            </w:r>
          </w:p>
          <w:p w14:paraId="5BF3DA4D" w14:textId="77777777" w:rsidR="00AD5A38" w:rsidRPr="0023412B" w:rsidRDefault="00AD5A38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&lt;head&gt;</w:t>
            </w:r>
          </w:p>
          <w:p w14:paraId="350AA480" w14:textId="77777777" w:rsidR="00AD5A38" w:rsidRPr="0023412B" w:rsidRDefault="00AD5A38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charset="UTF-8"&gt;</w:t>
            </w:r>
          </w:p>
          <w:p w14:paraId="745584E2" w14:textId="77777777" w:rsidR="00AD5A38" w:rsidRPr="0023412B" w:rsidRDefault="00AD5A38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14:paraId="0FD7CFC2" w14:textId="77777777" w:rsidR="00AD5A38" w:rsidRPr="0023412B" w:rsidRDefault="00AD5A38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&lt;title&gt;Specificity Exercise&lt;/title&gt;</w:t>
            </w:r>
          </w:p>
          <w:p w14:paraId="654A107A" w14:textId="77777777" w:rsidR="00AD5A38" w:rsidRPr="0023412B" w:rsidRDefault="00AD5A38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rel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href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="styles.css"&gt;</w:t>
            </w:r>
          </w:p>
          <w:p w14:paraId="656711B4" w14:textId="77777777" w:rsidR="00AD5A38" w:rsidRPr="0023412B" w:rsidRDefault="00AD5A38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&lt;/head&gt;</w:t>
            </w:r>
          </w:p>
          <w:p w14:paraId="3E1F0A1F" w14:textId="77777777" w:rsidR="00AD5A38" w:rsidRPr="0023412B" w:rsidRDefault="00AD5A38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&lt;body&gt;</w:t>
            </w:r>
          </w:p>
          <w:p w14:paraId="47D41809" w14:textId="77777777" w:rsidR="00AD5A38" w:rsidRPr="0023412B" w:rsidRDefault="00AD5A38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&lt;p id="unique" class="highlight"&gt;This is a </w:t>
            </w: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paragraph.&lt;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/p&gt;</w:t>
            </w:r>
          </w:p>
          <w:p w14:paraId="2EAAE3C4" w14:textId="77777777" w:rsidR="00AD5A38" w:rsidRPr="0023412B" w:rsidRDefault="00AD5A38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&lt;/body&gt;</w:t>
            </w:r>
          </w:p>
          <w:p w14:paraId="6CF0AF84" w14:textId="77777777" w:rsidR="00AD5A38" w:rsidRPr="0023412B" w:rsidRDefault="00AD5A38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&lt;/html&gt;</w:t>
            </w:r>
          </w:p>
          <w:p w14:paraId="688A4892" w14:textId="77777777" w:rsidR="00AD5A38" w:rsidRDefault="00AD5A38" w:rsidP="008836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  <w:tr w:rsidR="00AD5A38" w14:paraId="05504D71" w14:textId="77777777" w:rsidTr="00883608">
        <w:tc>
          <w:tcPr>
            <w:tcW w:w="10042" w:type="dxa"/>
          </w:tcPr>
          <w:p w14:paraId="3668FAFD" w14:textId="77777777" w:rsidR="00AD5A38" w:rsidRPr="0023412B" w:rsidRDefault="00AD5A38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#unique {</w:t>
            </w:r>
          </w:p>
          <w:p w14:paraId="74717F0B" w14:textId="77777777" w:rsidR="00AD5A38" w:rsidRPr="0023412B" w:rsidRDefault="00AD5A38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/* Style for ID selector */</w:t>
            </w:r>
          </w:p>
          <w:p w14:paraId="4123BF9C" w14:textId="77777777" w:rsidR="00AD5A38" w:rsidRPr="0023412B" w:rsidRDefault="00AD5A38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}</w:t>
            </w:r>
          </w:p>
          <w:p w14:paraId="137A8BD5" w14:textId="77777777" w:rsidR="00AD5A38" w:rsidRPr="0023412B" w:rsidRDefault="00AD5A38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  <w:p w14:paraId="5F531AC8" w14:textId="77777777" w:rsidR="00AD5A38" w:rsidRPr="0023412B" w:rsidRDefault="00AD5A38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.highlight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{</w:t>
            </w:r>
          </w:p>
          <w:p w14:paraId="12375189" w14:textId="77777777" w:rsidR="00AD5A38" w:rsidRPr="0023412B" w:rsidRDefault="00AD5A38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/* Style for class selector */</w:t>
            </w:r>
          </w:p>
          <w:p w14:paraId="6F3FB74E" w14:textId="77777777" w:rsidR="00AD5A38" w:rsidRPr="0023412B" w:rsidRDefault="00AD5A38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}</w:t>
            </w:r>
          </w:p>
          <w:p w14:paraId="7A681090" w14:textId="77777777" w:rsidR="00AD5A38" w:rsidRDefault="00AD5A38" w:rsidP="008836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</w:tbl>
    <w:p w14:paraId="7A326553" w14:textId="59DB1919" w:rsidR="0023412B" w:rsidRPr="0023412B" w:rsidRDefault="006F5A86" w:rsidP="0023412B">
      <w:pPr>
        <w:pStyle w:val="Heading1"/>
        <w:ind w:left="360"/>
        <w:rPr>
          <w:color w:val="44546A" w:themeColor="text2"/>
          <w:lang w:val="en"/>
        </w:rPr>
      </w:pPr>
      <w:bookmarkStart w:id="9" w:name="_Toc169593783"/>
      <w:r w:rsidRPr="006F5A86">
        <w:rPr>
          <w:color w:val="44546A" w:themeColor="text2"/>
          <w:lang w:val="en"/>
        </w:rPr>
        <w:t>ID Selector</w:t>
      </w:r>
      <w:bookmarkEnd w:id="9"/>
    </w:p>
    <w:p w14:paraId="7A6617B0" w14:textId="67D44F77" w:rsidR="0023412B" w:rsidRPr="002B52F2" w:rsidRDefault="0023412B" w:rsidP="002B5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>Style elements with unique IDs.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23412B" w14:paraId="1DA4FA60" w14:textId="77777777" w:rsidTr="003D1B8A">
        <w:tc>
          <w:tcPr>
            <w:tcW w:w="10042" w:type="dxa"/>
          </w:tcPr>
          <w:p w14:paraId="7F4191E8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&lt;!DOCTYPE html&gt;</w:t>
            </w:r>
          </w:p>
          <w:p w14:paraId="11876473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&lt;html</w:t>
            </w:r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&gt;</w:t>
            </w:r>
          </w:p>
          <w:p w14:paraId="12254A4D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&lt;head&gt;</w:t>
            </w:r>
          </w:p>
          <w:p w14:paraId="3BA01A21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charset="UTF-8"&gt;</w:t>
            </w:r>
          </w:p>
          <w:p w14:paraId="081739A3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14:paraId="7E0AC6ED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&lt;title&gt;ID Selector Exercise&lt;/title&gt;</w:t>
            </w:r>
          </w:p>
          <w:p w14:paraId="7E7E7272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rel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href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="styles.css"&gt;</w:t>
            </w:r>
          </w:p>
          <w:p w14:paraId="53F98576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&lt;/head&gt;</w:t>
            </w:r>
          </w:p>
          <w:p w14:paraId="2681D80F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&lt;body&gt;</w:t>
            </w:r>
          </w:p>
          <w:p w14:paraId="5E4A8945" w14:textId="77777777" w:rsidR="006F5A86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&lt;div id="</w:t>
            </w: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unique-element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"&gt;Unique Element&lt;/div&gt;</w:t>
            </w:r>
          </w:p>
          <w:p w14:paraId="2D8B6EC7" w14:textId="4F3DF698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</w:t>
            </w: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&lt;div&gt;Element&lt;/div&gt;</w:t>
            </w:r>
          </w:p>
          <w:p w14:paraId="189BD6C8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  <w:p w14:paraId="6C810364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&lt;/body&gt;</w:t>
            </w:r>
          </w:p>
          <w:p w14:paraId="2C6BFFAD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&lt;/html&gt;</w:t>
            </w:r>
          </w:p>
          <w:p w14:paraId="57B3893E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</w:tbl>
    <w:p w14:paraId="7E42E359" w14:textId="30678DAE" w:rsidR="0023412B" w:rsidRPr="0023412B" w:rsidRDefault="00224C86" w:rsidP="0023412B">
      <w:pPr>
        <w:pStyle w:val="Heading1"/>
        <w:ind w:left="360"/>
        <w:rPr>
          <w:color w:val="44546A" w:themeColor="text2"/>
          <w:lang w:val="en"/>
        </w:rPr>
      </w:pPr>
      <w:bookmarkStart w:id="10" w:name="_Toc169593784"/>
      <w:r w:rsidRPr="00224C86">
        <w:rPr>
          <w:color w:val="44546A" w:themeColor="text2"/>
          <w:lang w:val="en"/>
        </w:rPr>
        <w:t>Attribute Selector</w:t>
      </w:r>
      <w:bookmarkEnd w:id="10"/>
    </w:p>
    <w:p w14:paraId="71D4B20D" w14:textId="7D411A43" w:rsidR="0023412B" w:rsidRPr="00224C86" w:rsidRDefault="0023412B" w:rsidP="00224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 xml:space="preserve">Style input elements based on their </w:t>
      </w:r>
      <w:proofErr w:type="gramStart"/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>type</w:t>
      </w:r>
      <w:proofErr w:type="gramEnd"/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 xml:space="preserve"> attribute.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23412B" w14:paraId="59E904D1" w14:textId="77777777" w:rsidTr="003D1B8A">
        <w:tc>
          <w:tcPr>
            <w:tcW w:w="10042" w:type="dxa"/>
          </w:tcPr>
          <w:p w14:paraId="7BEAE6ED" w14:textId="77777777" w:rsidR="00224C86" w:rsidRPr="00224C86" w:rsidRDefault="00224C86" w:rsidP="00224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24C86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lastRenderedPageBreak/>
              <w:t>&lt;!DOCTYPE html&gt;</w:t>
            </w:r>
          </w:p>
          <w:p w14:paraId="7DAA14C5" w14:textId="77777777" w:rsidR="00224C86" w:rsidRPr="00224C86" w:rsidRDefault="00224C86" w:rsidP="00224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24C86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&lt;html&gt;</w:t>
            </w:r>
          </w:p>
          <w:p w14:paraId="00EBC162" w14:textId="77777777" w:rsidR="00224C86" w:rsidRPr="00224C86" w:rsidRDefault="00224C86" w:rsidP="00224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24C86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&lt;head&gt;</w:t>
            </w:r>
          </w:p>
          <w:p w14:paraId="6F666ACC" w14:textId="77777777" w:rsidR="00224C86" w:rsidRPr="00224C86" w:rsidRDefault="00224C86" w:rsidP="00224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24C86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charset="UTF-8"&gt;</w:t>
            </w:r>
          </w:p>
          <w:p w14:paraId="471BF5AB" w14:textId="77777777" w:rsidR="00224C86" w:rsidRPr="00224C86" w:rsidRDefault="00224C86" w:rsidP="00224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24C86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14:paraId="16AC732C" w14:textId="77777777" w:rsidR="00224C86" w:rsidRPr="00224C86" w:rsidRDefault="00224C86" w:rsidP="00224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24C86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&lt;title&gt;Attribute Selector Exercise&lt;/title&gt;</w:t>
            </w:r>
          </w:p>
          <w:p w14:paraId="70CB0E7C" w14:textId="77777777" w:rsidR="00224C86" w:rsidRPr="00224C86" w:rsidRDefault="00224C86" w:rsidP="00224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24C86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224C86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rel</w:t>
            </w:r>
            <w:proofErr w:type="spellEnd"/>
            <w:r w:rsidRPr="00224C86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224C86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href</w:t>
            </w:r>
            <w:proofErr w:type="spellEnd"/>
            <w:r w:rsidRPr="00224C86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="styles.css"&gt;</w:t>
            </w:r>
          </w:p>
          <w:p w14:paraId="38F7B165" w14:textId="77777777" w:rsidR="00224C86" w:rsidRPr="00224C86" w:rsidRDefault="00224C86" w:rsidP="00224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24C86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&lt;/head&gt;</w:t>
            </w:r>
          </w:p>
          <w:p w14:paraId="115D3D65" w14:textId="77777777" w:rsidR="00224C86" w:rsidRPr="00224C86" w:rsidRDefault="00224C86" w:rsidP="00224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24C86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&lt;body&gt;</w:t>
            </w:r>
          </w:p>
          <w:p w14:paraId="41090D07" w14:textId="77777777" w:rsidR="00224C86" w:rsidRPr="00224C86" w:rsidRDefault="00224C86" w:rsidP="00224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24C86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&lt;input type="text" placeholder="Text input"&gt;</w:t>
            </w:r>
          </w:p>
          <w:p w14:paraId="1345AE5F" w14:textId="77777777" w:rsidR="00224C86" w:rsidRPr="00224C86" w:rsidRDefault="00224C86" w:rsidP="00224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24C86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&lt;input type="submit" value="Submit"&gt;</w:t>
            </w:r>
          </w:p>
          <w:p w14:paraId="733F2A68" w14:textId="77777777" w:rsidR="00224C86" w:rsidRPr="00224C86" w:rsidRDefault="00224C86" w:rsidP="00224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24C86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&lt;/body&gt;</w:t>
            </w:r>
          </w:p>
          <w:p w14:paraId="1ADDAE73" w14:textId="77777777" w:rsidR="0023412B" w:rsidRDefault="00224C86" w:rsidP="00224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24C86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&lt;/html&gt;</w:t>
            </w:r>
          </w:p>
          <w:p w14:paraId="07BF88A0" w14:textId="7E2513FC" w:rsidR="00224C86" w:rsidRPr="00224C86" w:rsidRDefault="00224C86" w:rsidP="00224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</w:tc>
      </w:tr>
      <w:tr w:rsidR="0023412B" w14:paraId="25128D48" w14:textId="77777777" w:rsidTr="003D1B8A">
        <w:tc>
          <w:tcPr>
            <w:tcW w:w="10042" w:type="dxa"/>
          </w:tcPr>
          <w:p w14:paraId="395A1899" w14:textId="2C8EA821" w:rsidR="00224C86" w:rsidRPr="0023412B" w:rsidRDefault="00224C86" w:rsidP="00224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  <w:p w14:paraId="506E7D06" w14:textId="77777777" w:rsidR="00224C86" w:rsidRPr="0023412B" w:rsidRDefault="00224C86" w:rsidP="00224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input[type="text"] {</w:t>
            </w:r>
          </w:p>
          <w:p w14:paraId="39BF280C" w14:textId="77777777" w:rsidR="00224C86" w:rsidRPr="0023412B" w:rsidRDefault="00224C86" w:rsidP="00224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/* Style for text input */</w:t>
            </w:r>
          </w:p>
          <w:p w14:paraId="7570182B" w14:textId="77777777" w:rsidR="00224C86" w:rsidRPr="0023412B" w:rsidRDefault="00224C86" w:rsidP="00224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}</w:t>
            </w:r>
          </w:p>
          <w:p w14:paraId="685C1238" w14:textId="77777777" w:rsidR="00224C86" w:rsidRPr="0023412B" w:rsidRDefault="00224C86" w:rsidP="00224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  <w:p w14:paraId="2F33DE10" w14:textId="77777777" w:rsidR="00224C86" w:rsidRPr="0023412B" w:rsidRDefault="00224C86" w:rsidP="00224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input[type="submit"] {</w:t>
            </w:r>
          </w:p>
          <w:p w14:paraId="73DADEFB" w14:textId="77777777" w:rsidR="00224C86" w:rsidRPr="0023412B" w:rsidRDefault="00224C86" w:rsidP="00224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/* Style for submit input */</w:t>
            </w:r>
          </w:p>
          <w:p w14:paraId="2EA934DA" w14:textId="77777777" w:rsidR="00224C86" w:rsidRPr="0023412B" w:rsidRDefault="00224C86" w:rsidP="00224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}</w:t>
            </w:r>
          </w:p>
          <w:p w14:paraId="5B6AA396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</w:tbl>
    <w:p w14:paraId="7356562E" w14:textId="796C604A" w:rsidR="0023412B" w:rsidRPr="002B52F2" w:rsidRDefault="0023412B" w:rsidP="002B5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 xml:space="preserve">Change the text color of links with a specific </w:t>
      </w:r>
      <w:proofErr w:type="spellStart"/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>href</w:t>
      </w:r>
      <w:proofErr w:type="spellEnd"/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 xml:space="preserve"> attribute.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23412B" w14:paraId="5F5BA6C8" w14:textId="77777777" w:rsidTr="003D1B8A">
        <w:tc>
          <w:tcPr>
            <w:tcW w:w="10042" w:type="dxa"/>
          </w:tcPr>
          <w:p w14:paraId="44D9FAE1" w14:textId="77777777" w:rsidR="00224C86" w:rsidRPr="0023412B" w:rsidRDefault="00224C86" w:rsidP="00224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&lt;!DOCTYPE html&gt;</w:t>
            </w:r>
          </w:p>
          <w:p w14:paraId="797A6AB1" w14:textId="77777777" w:rsidR="00224C86" w:rsidRPr="0023412B" w:rsidRDefault="00224C86" w:rsidP="00224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&lt;html</w:t>
            </w:r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&gt;</w:t>
            </w:r>
          </w:p>
          <w:p w14:paraId="685C0A26" w14:textId="77777777" w:rsidR="00224C86" w:rsidRPr="0023412B" w:rsidRDefault="00224C86" w:rsidP="00224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&lt;head&gt;</w:t>
            </w:r>
          </w:p>
          <w:p w14:paraId="2DFE4BC4" w14:textId="77777777" w:rsidR="00224C86" w:rsidRPr="0023412B" w:rsidRDefault="00224C86" w:rsidP="00224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charset="UTF-8"&gt;</w:t>
            </w:r>
          </w:p>
          <w:p w14:paraId="0FAD70A1" w14:textId="77777777" w:rsidR="00224C86" w:rsidRPr="0023412B" w:rsidRDefault="00224C86" w:rsidP="00224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14:paraId="0BC67C7A" w14:textId="77777777" w:rsidR="00224C86" w:rsidRPr="0023412B" w:rsidRDefault="00224C86" w:rsidP="00224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&lt;title&gt;Attribute Selector Exercise&lt;/title&gt;</w:t>
            </w:r>
          </w:p>
          <w:p w14:paraId="58A1F955" w14:textId="77777777" w:rsidR="00224C86" w:rsidRPr="0023412B" w:rsidRDefault="00224C86" w:rsidP="00224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rel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href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="styles.css"&gt;</w:t>
            </w:r>
          </w:p>
          <w:p w14:paraId="58E727BD" w14:textId="77777777" w:rsidR="00224C86" w:rsidRPr="0023412B" w:rsidRDefault="00224C86" w:rsidP="00224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&lt;/head&gt;</w:t>
            </w:r>
          </w:p>
          <w:p w14:paraId="36EC7326" w14:textId="77777777" w:rsidR="00224C86" w:rsidRPr="0023412B" w:rsidRDefault="00224C86" w:rsidP="00224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&lt;body&gt;</w:t>
            </w:r>
          </w:p>
          <w:p w14:paraId="280A4B74" w14:textId="77777777" w:rsidR="00224C86" w:rsidRPr="0023412B" w:rsidRDefault="00224C86" w:rsidP="00224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&lt;a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href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="https://example.com"&gt;Example Link&lt;/a&gt;</w:t>
            </w:r>
          </w:p>
          <w:p w14:paraId="2DFD6208" w14:textId="77777777" w:rsidR="00224C86" w:rsidRPr="0023412B" w:rsidRDefault="00224C86" w:rsidP="00224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&lt;a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href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="https://another.com"&gt;Another Link&lt;/a&gt;</w:t>
            </w:r>
          </w:p>
          <w:p w14:paraId="6CA68BEB" w14:textId="77777777" w:rsidR="00224C86" w:rsidRPr="0023412B" w:rsidRDefault="00224C86" w:rsidP="00224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&lt;/body&gt;</w:t>
            </w:r>
          </w:p>
          <w:p w14:paraId="4C52AD5B" w14:textId="77777777" w:rsidR="00224C86" w:rsidRPr="0023412B" w:rsidRDefault="00224C86" w:rsidP="00224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&lt;/html&gt;</w:t>
            </w:r>
          </w:p>
          <w:p w14:paraId="2CDAC245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  <w:tr w:rsidR="0023412B" w14:paraId="3BF2450B" w14:textId="77777777" w:rsidTr="003D1B8A">
        <w:tc>
          <w:tcPr>
            <w:tcW w:w="10042" w:type="dxa"/>
          </w:tcPr>
          <w:p w14:paraId="65CDA979" w14:textId="77D4BEFF" w:rsidR="00224C86" w:rsidRPr="0023412B" w:rsidRDefault="00224C86" w:rsidP="00224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  <w:p w14:paraId="1DEB637F" w14:textId="77777777" w:rsidR="00224C86" w:rsidRPr="0023412B" w:rsidRDefault="00224C86" w:rsidP="00224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a[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href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="https://example.com"] {</w:t>
            </w:r>
          </w:p>
          <w:p w14:paraId="6A54BF20" w14:textId="77777777" w:rsidR="00224C86" w:rsidRPr="0023412B" w:rsidRDefault="00224C86" w:rsidP="00224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</w:t>
            </w:r>
          </w:p>
          <w:p w14:paraId="5A1A3F11" w14:textId="1E44C6E3" w:rsidR="0023412B" w:rsidRPr="00224C86" w:rsidRDefault="00224C86" w:rsidP="00224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}</w:t>
            </w:r>
          </w:p>
        </w:tc>
      </w:tr>
    </w:tbl>
    <w:p w14:paraId="6443A2E7" w14:textId="09A86C8E" w:rsidR="0023412B" w:rsidRPr="0023412B" w:rsidRDefault="0003286C" w:rsidP="0023412B">
      <w:pPr>
        <w:pStyle w:val="Heading1"/>
        <w:ind w:left="360"/>
        <w:rPr>
          <w:color w:val="44546A" w:themeColor="text2"/>
          <w:lang w:val="en"/>
        </w:rPr>
      </w:pPr>
      <w:bookmarkStart w:id="11" w:name="_Toc169593785"/>
      <w:r w:rsidRPr="0003286C">
        <w:rPr>
          <w:color w:val="44546A" w:themeColor="text2"/>
          <w:lang w:val="en"/>
        </w:rPr>
        <w:t>Universal Selector</w:t>
      </w:r>
      <w:bookmarkEnd w:id="11"/>
    </w:p>
    <w:p w14:paraId="11CD68FD" w14:textId="4DB6E9D3" w:rsidR="0023412B" w:rsidRPr="002B52F2" w:rsidRDefault="0023412B" w:rsidP="002B5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>Use the universal selector to set a default margin and padding for all elements.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23412B" w14:paraId="4B96E111" w14:textId="77777777" w:rsidTr="003D1B8A">
        <w:tc>
          <w:tcPr>
            <w:tcW w:w="10042" w:type="dxa"/>
          </w:tcPr>
          <w:p w14:paraId="123188E6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&lt;!DOCTYPE html&gt;</w:t>
            </w:r>
          </w:p>
          <w:p w14:paraId="115D9AD3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&lt;html</w:t>
            </w:r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&gt;</w:t>
            </w:r>
          </w:p>
          <w:p w14:paraId="4F095E21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&lt;head&gt;</w:t>
            </w:r>
          </w:p>
          <w:p w14:paraId="356CEAC9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charset="UTF-8"&gt;</w:t>
            </w:r>
          </w:p>
          <w:p w14:paraId="2E77EFD8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14:paraId="4A390E9B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&lt;title&gt;Universal Selector Exercise&lt;/title&gt;</w:t>
            </w:r>
          </w:p>
          <w:p w14:paraId="09F221AF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lastRenderedPageBreak/>
              <w:t xml:space="preserve">    &lt;link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rel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href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="styles.css"&gt;</w:t>
            </w:r>
          </w:p>
          <w:p w14:paraId="2902F418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&lt;/head&gt;</w:t>
            </w:r>
          </w:p>
          <w:p w14:paraId="715AF510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&lt;body&gt;</w:t>
            </w:r>
          </w:p>
          <w:p w14:paraId="4978576E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&lt;div&gt;Content with default margin and </w:t>
            </w: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padding.&lt;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/div&gt;</w:t>
            </w:r>
          </w:p>
          <w:p w14:paraId="28BEF11A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&lt;/body&gt;</w:t>
            </w:r>
          </w:p>
          <w:p w14:paraId="403439A1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&lt;/html&gt;</w:t>
            </w:r>
          </w:p>
          <w:p w14:paraId="674B3757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  <w:tr w:rsidR="0023412B" w14:paraId="5631D88E" w14:textId="77777777" w:rsidTr="003D1B8A">
        <w:tc>
          <w:tcPr>
            <w:tcW w:w="10042" w:type="dxa"/>
          </w:tcPr>
          <w:p w14:paraId="2CF5FCC1" w14:textId="37B021A4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  <w:p w14:paraId="73EE4ECD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* {</w:t>
            </w:r>
          </w:p>
          <w:p w14:paraId="185214BF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</w:t>
            </w:r>
          </w:p>
          <w:p w14:paraId="1FF2AA0C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}</w:t>
            </w:r>
          </w:p>
          <w:p w14:paraId="7645288E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</w:tbl>
    <w:p w14:paraId="452ACB15" w14:textId="7D350FB3" w:rsidR="0023412B" w:rsidRDefault="0023412B" w:rsidP="002B5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val="en-US"/>
        </w:rPr>
      </w:pPr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>Use the universal selector to set a default font-family and color for all elements.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23412B" w14:paraId="5E86CDDC" w14:textId="77777777" w:rsidTr="003D1B8A">
        <w:tc>
          <w:tcPr>
            <w:tcW w:w="10042" w:type="dxa"/>
          </w:tcPr>
          <w:p w14:paraId="1EE21410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&lt;!DOCTYPE html&gt;</w:t>
            </w:r>
          </w:p>
          <w:p w14:paraId="62287484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&lt;html</w:t>
            </w:r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&gt;</w:t>
            </w:r>
          </w:p>
          <w:p w14:paraId="450AC977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&lt;head&gt;</w:t>
            </w:r>
          </w:p>
          <w:p w14:paraId="45D60A80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&lt;title&gt;Universal Selector Exercise&lt;/title&gt;</w:t>
            </w:r>
          </w:p>
          <w:p w14:paraId="3F5DAF82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rel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href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="styles.css"&gt;</w:t>
            </w:r>
          </w:p>
          <w:p w14:paraId="0822F45C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&lt;/head&gt;</w:t>
            </w:r>
          </w:p>
          <w:p w14:paraId="400510A3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&lt;body&gt;</w:t>
            </w:r>
          </w:p>
          <w:p w14:paraId="1D5C254B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&lt;div&gt;Content with default font and </w:t>
            </w: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color.&lt;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/div&gt;</w:t>
            </w:r>
          </w:p>
          <w:p w14:paraId="730F6D2F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&lt;/body&gt;</w:t>
            </w:r>
          </w:p>
          <w:p w14:paraId="31DC9418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&lt;/html&gt;</w:t>
            </w:r>
          </w:p>
          <w:p w14:paraId="79B98DEE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  <w:tr w:rsidR="0023412B" w14:paraId="779D712A" w14:textId="77777777" w:rsidTr="003D1B8A">
        <w:tc>
          <w:tcPr>
            <w:tcW w:w="10042" w:type="dxa"/>
          </w:tcPr>
          <w:p w14:paraId="74944810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</w:tbl>
    <w:p w14:paraId="18B11356" w14:textId="7C4EF985" w:rsidR="0023412B" w:rsidRPr="0023412B" w:rsidRDefault="0003286C" w:rsidP="0023412B">
      <w:pPr>
        <w:pStyle w:val="Heading1"/>
        <w:ind w:left="360"/>
        <w:rPr>
          <w:color w:val="44546A" w:themeColor="text2"/>
          <w:lang w:val="en"/>
        </w:rPr>
      </w:pPr>
      <w:bookmarkStart w:id="12" w:name="_Toc169593786"/>
      <w:r w:rsidRPr="0003286C">
        <w:rPr>
          <w:color w:val="44546A" w:themeColor="text2"/>
          <w:lang w:val="en"/>
        </w:rPr>
        <w:t>Descendant Combinator</w:t>
      </w:r>
      <w:bookmarkEnd w:id="12"/>
    </w:p>
    <w:p w14:paraId="5C3F81C3" w14:textId="77A8543D" w:rsidR="0023412B" w:rsidRPr="002B52F2" w:rsidRDefault="0023412B" w:rsidP="002B5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>Style nested elements using a descendant combinator.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23412B" w14:paraId="56F5E1B9" w14:textId="77777777" w:rsidTr="003D1B8A">
        <w:tc>
          <w:tcPr>
            <w:tcW w:w="10042" w:type="dxa"/>
          </w:tcPr>
          <w:p w14:paraId="3E12CB00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&lt;!DOCTYPE html&gt;</w:t>
            </w:r>
          </w:p>
          <w:p w14:paraId="720287AD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&lt;html</w:t>
            </w:r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&gt;</w:t>
            </w:r>
          </w:p>
          <w:p w14:paraId="661BFF64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&lt;head&gt;</w:t>
            </w:r>
          </w:p>
          <w:p w14:paraId="5B218FCB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charset="UTF-8"&gt;</w:t>
            </w:r>
          </w:p>
          <w:p w14:paraId="3196513D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14:paraId="6EB7599D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&lt;title&gt;Descendant Combinator Exercise&lt;/title&gt;</w:t>
            </w:r>
          </w:p>
          <w:p w14:paraId="0AF5CEAE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rel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href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="styles.css"&gt;</w:t>
            </w:r>
          </w:p>
          <w:p w14:paraId="13069965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&lt;/head&gt;</w:t>
            </w:r>
          </w:p>
          <w:p w14:paraId="7F37634C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&lt;body&gt;</w:t>
            </w:r>
          </w:p>
          <w:p w14:paraId="0AE94FE0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&lt;div&gt;</w:t>
            </w:r>
          </w:p>
          <w:p w14:paraId="33AA0231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    &lt;p&gt;Descendant of div&lt;/p&gt;</w:t>
            </w:r>
          </w:p>
          <w:p w14:paraId="1C22E606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&lt;/div&gt;</w:t>
            </w:r>
          </w:p>
          <w:p w14:paraId="01DF2DF4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&lt;/body&gt;</w:t>
            </w:r>
          </w:p>
          <w:p w14:paraId="69F29ED6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&lt;/html&gt;</w:t>
            </w:r>
          </w:p>
          <w:p w14:paraId="29CA74F7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  <w:tr w:rsidR="0023412B" w14:paraId="2F2CC6FA" w14:textId="77777777" w:rsidTr="003D1B8A">
        <w:tc>
          <w:tcPr>
            <w:tcW w:w="10042" w:type="dxa"/>
          </w:tcPr>
          <w:p w14:paraId="7C71A2DF" w14:textId="7B0764B8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  <w:p w14:paraId="2E824A03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div p {</w:t>
            </w:r>
          </w:p>
          <w:p w14:paraId="575E1873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</w:t>
            </w:r>
          </w:p>
          <w:p w14:paraId="4FDCD8EE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}</w:t>
            </w:r>
          </w:p>
          <w:p w14:paraId="31E166AD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</w:tbl>
    <w:p w14:paraId="7C2C5735" w14:textId="4E943DF7" w:rsidR="0023412B" w:rsidRPr="0023412B" w:rsidRDefault="0003286C" w:rsidP="0023412B">
      <w:pPr>
        <w:pStyle w:val="Heading1"/>
        <w:ind w:left="360"/>
        <w:rPr>
          <w:color w:val="44546A" w:themeColor="text2"/>
          <w:lang w:val="en"/>
        </w:rPr>
      </w:pPr>
      <w:bookmarkStart w:id="13" w:name="_Toc169593787"/>
      <w:r w:rsidRPr="0003286C">
        <w:rPr>
          <w:color w:val="44546A" w:themeColor="text2"/>
          <w:lang w:val="en"/>
        </w:rPr>
        <w:lastRenderedPageBreak/>
        <w:t>Combinator Comparison</w:t>
      </w:r>
      <w:bookmarkEnd w:id="13"/>
    </w:p>
    <w:p w14:paraId="4C1A85CA" w14:textId="0FB49F13" w:rsidR="0023412B" w:rsidRPr="002B52F2" w:rsidRDefault="0023412B" w:rsidP="002B5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>Compare descendant combinator and child combinator.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23412B" w14:paraId="536A4CA5" w14:textId="77777777" w:rsidTr="003D1B8A">
        <w:tc>
          <w:tcPr>
            <w:tcW w:w="10042" w:type="dxa"/>
          </w:tcPr>
          <w:p w14:paraId="6AB9FBA4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&lt;!DOCTYPE html&gt;</w:t>
            </w:r>
          </w:p>
          <w:p w14:paraId="7BF7C45A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&lt;html</w:t>
            </w:r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&gt;</w:t>
            </w:r>
          </w:p>
          <w:p w14:paraId="6B34A19C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&lt;head&gt;</w:t>
            </w:r>
          </w:p>
          <w:p w14:paraId="5D28D3AF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charset="UTF-8"&gt;</w:t>
            </w:r>
          </w:p>
          <w:p w14:paraId="024DBDB7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14:paraId="7B73C07C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&lt;title&gt;Combinator Comparison Exercise&lt;/title&gt;</w:t>
            </w:r>
          </w:p>
          <w:p w14:paraId="22AC5F4B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rel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href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="styles.css"&gt;</w:t>
            </w:r>
          </w:p>
          <w:p w14:paraId="49D08F98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&lt;/head&gt;</w:t>
            </w:r>
          </w:p>
          <w:p w14:paraId="6121A1C5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&lt;body&gt;</w:t>
            </w:r>
          </w:p>
          <w:p w14:paraId="6247DD74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&lt;div&gt;</w:t>
            </w:r>
          </w:p>
          <w:p w14:paraId="7A0791A4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    &lt;p&gt;Descendant&lt;/p&gt;</w:t>
            </w:r>
          </w:p>
          <w:p w14:paraId="0F6B2D01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    &lt;div&gt;</w:t>
            </w:r>
          </w:p>
          <w:p w14:paraId="1DAA2C8C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        &lt;p&gt;Child&lt;/p&gt;</w:t>
            </w:r>
          </w:p>
          <w:p w14:paraId="247BBEA5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    &lt;/div&gt;</w:t>
            </w:r>
          </w:p>
          <w:p w14:paraId="3A4D73DE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&lt;/div&gt;</w:t>
            </w:r>
          </w:p>
          <w:p w14:paraId="4862E0C4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&lt;/body&gt;</w:t>
            </w:r>
          </w:p>
          <w:p w14:paraId="1455A63C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&lt;/html&gt;</w:t>
            </w:r>
          </w:p>
          <w:p w14:paraId="6E80848F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  <w:tr w:rsidR="0023412B" w14:paraId="3BFAB1E0" w14:textId="77777777" w:rsidTr="003D1B8A">
        <w:tc>
          <w:tcPr>
            <w:tcW w:w="10042" w:type="dxa"/>
          </w:tcPr>
          <w:p w14:paraId="1C3DA502" w14:textId="65AFE65F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  <w:p w14:paraId="03F006B6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div p {</w:t>
            </w:r>
          </w:p>
          <w:p w14:paraId="2A3E2473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/* Style for descendant combinator */</w:t>
            </w:r>
          </w:p>
          <w:p w14:paraId="2D090953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}</w:t>
            </w:r>
          </w:p>
          <w:p w14:paraId="4EB77BCF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  <w:p w14:paraId="7015990D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div &gt; p {</w:t>
            </w:r>
          </w:p>
          <w:p w14:paraId="079D744C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/* Style for child combinator */</w:t>
            </w:r>
          </w:p>
          <w:p w14:paraId="3E8342BA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}</w:t>
            </w:r>
          </w:p>
          <w:p w14:paraId="300B48F5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</w:tbl>
    <w:p w14:paraId="2BCE24B3" w14:textId="0A1E6506" w:rsidR="0023412B" w:rsidRPr="0023412B" w:rsidRDefault="0003286C" w:rsidP="0023412B">
      <w:pPr>
        <w:pStyle w:val="Heading1"/>
        <w:ind w:left="360"/>
        <w:rPr>
          <w:color w:val="44546A" w:themeColor="text2"/>
          <w:lang w:val="en"/>
        </w:rPr>
      </w:pPr>
      <w:bookmarkStart w:id="14" w:name="_Toc169593788"/>
      <w:r w:rsidRPr="0003286C">
        <w:rPr>
          <w:color w:val="44546A" w:themeColor="text2"/>
          <w:lang w:val="en"/>
        </w:rPr>
        <w:t>Selector Lis</w:t>
      </w:r>
      <w:r>
        <w:rPr>
          <w:color w:val="44546A" w:themeColor="text2"/>
          <w:lang w:val="en"/>
        </w:rPr>
        <w:t>t</w:t>
      </w:r>
      <w:bookmarkEnd w:id="14"/>
    </w:p>
    <w:p w14:paraId="1E62A632" w14:textId="1F475992" w:rsidR="0023412B" w:rsidRPr="002B52F2" w:rsidRDefault="0023412B" w:rsidP="002B5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>Use a selector list to apply the same style to multiple elements.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23412B" w14:paraId="73B9C639" w14:textId="77777777" w:rsidTr="003D1B8A">
        <w:tc>
          <w:tcPr>
            <w:tcW w:w="10042" w:type="dxa"/>
          </w:tcPr>
          <w:p w14:paraId="1325D74C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&lt;!DOCTYPE html&gt;</w:t>
            </w:r>
          </w:p>
          <w:p w14:paraId="2DC14199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&lt;html</w:t>
            </w:r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&gt;</w:t>
            </w:r>
          </w:p>
          <w:p w14:paraId="69FE4CE4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&lt;head&gt;</w:t>
            </w:r>
          </w:p>
          <w:p w14:paraId="5BD8BD83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charset="UTF-8"&gt;</w:t>
            </w:r>
          </w:p>
          <w:p w14:paraId="24EB4001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14:paraId="7003320A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&lt;title&gt;Selector List Exercise&lt;/title&gt;</w:t>
            </w:r>
          </w:p>
          <w:p w14:paraId="45A39501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rel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href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="styles.css"&gt;</w:t>
            </w:r>
          </w:p>
          <w:p w14:paraId="2F982C71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&lt;/head&gt;</w:t>
            </w:r>
          </w:p>
          <w:p w14:paraId="7BEDC629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&lt;body&gt;</w:t>
            </w:r>
          </w:p>
          <w:p w14:paraId="6BD80E4D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&lt;h1&gt;Heading&lt;/h1&gt;</w:t>
            </w:r>
          </w:p>
          <w:p w14:paraId="5AA9801B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&lt;p&gt;Paragraph&lt;/p&gt;</w:t>
            </w:r>
          </w:p>
          <w:p w14:paraId="33A46772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&lt;div&gt;Div content&lt;/div&gt;</w:t>
            </w:r>
          </w:p>
          <w:p w14:paraId="45215FDF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&lt;/body&gt;</w:t>
            </w:r>
          </w:p>
          <w:p w14:paraId="2C67D796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&lt;/html&gt;</w:t>
            </w:r>
          </w:p>
          <w:p w14:paraId="40D9846B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  <w:tr w:rsidR="0023412B" w14:paraId="61897FF9" w14:textId="77777777" w:rsidTr="003D1B8A">
        <w:tc>
          <w:tcPr>
            <w:tcW w:w="10042" w:type="dxa"/>
          </w:tcPr>
          <w:p w14:paraId="4442F441" w14:textId="2825AA59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  <w:p w14:paraId="57A12CD7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h1, p, div {</w:t>
            </w:r>
          </w:p>
          <w:p w14:paraId="5D421C08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</w:t>
            </w:r>
          </w:p>
          <w:p w14:paraId="4C3A3646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}</w:t>
            </w:r>
          </w:p>
          <w:p w14:paraId="38F6723E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</w:tbl>
    <w:p w14:paraId="5AFEEE85" w14:textId="0F43FC53" w:rsidR="0023412B" w:rsidRPr="002B52F2" w:rsidRDefault="0023412B" w:rsidP="002B5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>Style both paragraph and heading elements using a selector list.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23412B" w14:paraId="4C0B2845" w14:textId="77777777" w:rsidTr="003D1B8A">
        <w:tc>
          <w:tcPr>
            <w:tcW w:w="10042" w:type="dxa"/>
          </w:tcPr>
          <w:p w14:paraId="360AAEA9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&lt;!DOCTYPE html&gt;</w:t>
            </w:r>
          </w:p>
          <w:p w14:paraId="52DB68EE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&lt;html</w:t>
            </w:r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&gt;</w:t>
            </w:r>
          </w:p>
          <w:p w14:paraId="4655481B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&lt;head&gt;</w:t>
            </w:r>
          </w:p>
          <w:p w14:paraId="50BBFEE3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charset="UTF-8"&gt;</w:t>
            </w:r>
          </w:p>
          <w:p w14:paraId="572E2474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14:paraId="203955C0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&lt;title&gt;Selector List Exercise&lt;/title&gt;</w:t>
            </w:r>
          </w:p>
          <w:p w14:paraId="529B77E6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rel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href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="styles.css"&gt;</w:t>
            </w:r>
          </w:p>
          <w:p w14:paraId="31538188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&lt;/head&gt;</w:t>
            </w:r>
          </w:p>
          <w:p w14:paraId="6B9D031D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&lt;body&gt;</w:t>
            </w:r>
          </w:p>
          <w:p w14:paraId="018D5F08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&lt;h1&gt;Heading&lt;/h1&gt;</w:t>
            </w:r>
          </w:p>
          <w:p w14:paraId="2783742C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&lt;p&gt;Paragraph&lt;/p&gt;</w:t>
            </w:r>
          </w:p>
          <w:p w14:paraId="790C93A6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&lt;/body&gt;</w:t>
            </w:r>
          </w:p>
          <w:p w14:paraId="72894093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&lt;/html&gt;</w:t>
            </w:r>
          </w:p>
          <w:p w14:paraId="4E9F3042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  <w:tr w:rsidR="0023412B" w14:paraId="2F033710" w14:textId="77777777" w:rsidTr="003D1B8A">
        <w:tc>
          <w:tcPr>
            <w:tcW w:w="10042" w:type="dxa"/>
          </w:tcPr>
          <w:p w14:paraId="6314C62A" w14:textId="77777777" w:rsidR="0023412B" w:rsidRDefault="0023412B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</w:tbl>
    <w:p w14:paraId="73BF9121" w14:textId="6F5894DE" w:rsidR="0023412B" w:rsidRPr="0023412B" w:rsidRDefault="0003286C" w:rsidP="0023412B">
      <w:pPr>
        <w:pStyle w:val="Heading1"/>
        <w:ind w:left="360"/>
        <w:rPr>
          <w:color w:val="44546A" w:themeColor="text2"/>
          <w:lang w:val="en"/>
        </w:rPr>
      </w:pPr>
      <w:bookmarkStart w:id="15" w:name="_Toc169593789"/>
      <w:r w:rsidRPr="0003286C">
        <w:rPr>
          <w:color w:val="44546A" w:themeColor="text2"/>
          <w:lang w:val="en"/>
        </w:rPr>
        <w:t>Child Combinator</w:t>
      </w:r>
      <w:bookmarkEnd w:id="15"/>
    </w:p>
    <w:p w14:paraId="172FA0FE" w14:textId="3E33BE2A" w:rsidR="0023412B" w:rsidRPr="002B52F2" w:rsidRDefault="0023412B" w:rsidP="002B5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>Use a child combinator to style direct children of a div element.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23412B" w14:paraId="7B30DB14" w14:textId="77777777" w:rsidTr="003D1B8A">
        <w:tc>
          <w:tcPr>
            <w:tcW w:w="10042" w:type="dxa"/>
          </w:tcPr>
          <w:p w14:paraId="04B0D45B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&lt;!DOCTYPE html&gt;</w:t>
            </w:r>
          </w:p>
          <w:p w14:paraId="0ECF5584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&lt;html</w:t>
            </w:r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&gt;</w:t>
            </w:r>
          </w:p>
          <w:p w14:paraId="4310741B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&lt;head&gt;</w:t>
            </w:r>
          </w:p>
          <w:p w14:paraId="694310C3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charset="UTF-8"&gt;</w:t>
            </w:r>
          </w:p>
          <w:p w14:paraId="4CE70AB1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14:paraId="5691F9D2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&lt;title&gt;Child Combinator Exercise&lt;/title&gt;</w:t>
            </w:r>
          </w:p>
          <w:p w14:paraId="3929DF1B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rel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href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="styles.css"&gt;</w:t>
            </w:r>
          </w:p>
          <w:p w14:paraId="1660E547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&lt;/head&gt;</w:t>
            </w:r>
          </w:p>
          <w:p w14:paraId="1E489FCC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&lt;body&gt;</w:t>
            </w:r>
          </w:p>
          <w:p w14:paraId="63272821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&lt;div&gt;</w:t>
            </w:r>
          </w:p>
          <w:p w14:paraId="703B5DB7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    &lt;p&gt;Direct child of div&lt;/p&gt;</w:t>
            </w:r>
          </w:p>
          <w:p w14:paraId="30872C9E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    &lt;div&gt;</w:t>
            </w:r>
          </w:p>
          <w:p w14:paraId="4CC77C0B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        &lt;p&gt;Nested child&lt;/p&gt;</w:t>
            </w:r>
          </w:p>
          <w:p w14:paraId="1BEE9940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    &lt;/div&gt;</w:t>
            </w:r>
          </w:p>
          <w:p w14:paraId="2B79EB44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&lt;/div&gt;</w:t>
            </w:r>
          </w:p>
          <w:p w14:paraId="7F436053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&lt;/body&gt;</w:t>
            </w:r>
          </w:p>
          <w:p w14:paraId="56D33B13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&lt;/html&gt;</w:t>
            </w:r>
          </w:p>
          <w:p w14:paraId="67EFF257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  <w:tr w:rsidR="0023412B" w14:paraId="7EF04D7B" w14:textId="77777777" w:rsidTr="003D1B8A">
        <w:tc>
          <w:tcPr>
            <w:tcW w:w="10042" w:type="dxa"/>
          </w:tcPr>
          <w:p w14:paraId="5DC09767" w14:textId="4804D805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  <w:p w14:paraId="407D3172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div &gt; p {</w:t>
            </w:r>
          </w:p>
          <w:p w14:paraId="1DDEB2E4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</w:t>
            </w:r>
          </w:p>
          <w:p w14:paraId="03818B74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}</w:t>
            </w:r>
          </w:p>
          <w:p w14:paraId="1C51888D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</w:tbl>
    <w:p w14:paraId="3A933879" w14:textId="62132C12" w:rsidR="0023412B" w:rsidRPr="002B52F2" w:rsidRDefault="0023412B" w:rsidP="002B5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lastRenderedPageBreak/>
        <w:t>Use a child combinator to style direct children of a specific class.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23412B" w14:paraId="700FAC0D" w14:textId="77777777" w:rsidTr="003D1B8A">
        <w:tc>
          <w:tcPr>
            <w:tcW w:w="10042" w:type="dxa"/>
          </w:tcPr>
          <w:p w14:paraId="360C91AF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&lt;!DOCTYPE html&gt;</w:t>
            </w:r>
          </w:p>
          <w:p w14:paraId="1B3DBBEC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&lt;html</w:t>
            </w:r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&gt;</w:t>
            </w:r>
          </w:p>
          <w:p w14:paraId="2A5EFBF1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&lt;head&gt;</w:t>
            </w:r>
          </w:p>
          <w:p w14:paraId="18F410AA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charset="UTF-8"&gt;</w:t>
            </w:r>
          </w:p>
          <w:p w14:paraId="66300181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14:paraId="5AB69119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&lt;title&gt;Child Combinator Exercise&lt;/title&gt;</w:t>
            </w:r>
          </w:p>
          <w:p w14:paraId="28E940C1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rel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href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="styles.css"&gt;</w:t>
            </w:r>
          </w:p>
          <w:p w14:paraId="1765E955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&lt;/head&gt;</w:t>
            </w:r>
          </w:p>
          <w:p w14:paraId="3BB524B7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&lt;body&gt;</w:t>
            </w:r>
          </w:p>
          <w:p w14:paraId="2F4E5B38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&lt;div class="parent"&gt;</w:t>
            </w:r>
          </w:p>
          <w:p w14:paraId="6C0E4BE8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    &lt;p&gt;Direct child </w:t>
            </w: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of .parent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&lt;/p&gt;</w:t>
            </w:r>
          </w:p>
          <w:p w14:paraId="7B82F7F1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    &lt;div&gt;</w:t>
            </w:r>
          </w:p>
          <w:p w14:paraId="6A6ED1B5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        &lt;p&gt;Nested child </w:t>
            </w: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of .parent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&lt;/p&gt;</w:t>
            </w:r>
          </w:p>
          <w:p w14:paraId="38700204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    &lt;/div&gt;</w:t>
            </w:r>
          </w:p>
          <w:p w14:paraId="3C0A378F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&lt;/div&gt;</w:t>
            </w:r>
          </w:p>
          <w:p w14:paraId="6F023633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&lt;/body&gt;</w:t>
            </w:r>
          </w:p>
          <w:p w14:paraId="42E626C8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&lt;/html&gt;</w:t>
            </w:r>
          </w:p>
          <w:p w14:paraId="28A8D567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  <w:tr w:rsidR="0023412B" w14:paraId="0AABE239" w14:textId="77777777" w:rsidTr="003D1B8A">
        <w:tc>
          <w:tcPr>
            <w:tcW w:w="10042" w:type="dxa"/>
          </w:tcPr>
          <w:p w14:paraId="4BE542C3" w14:textId="7CE020CA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  <w:p w14:paraId="353F08C9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.parent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&gt; p {</w:t>
            </w:r>
          </w:p>
          <w:p w14:paraId="4E40C79B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</w:t>
            </w:r>
          </w:p>
          <w:p w14:paraId="2636752E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}</w:t>
            </w:r>
          </w:p>
          <w:p w14:paraId="2448748C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</w:tbl>
    <w:p w14:paraId="003BBCB2" w14:textId="28F683BD" w:rsidR="0023412B" w:rsidRPr="0023412B" w:rsidRDefault="0023412B" w:rsidP="0023412B">
      <w:pPr>
        <w:pStyle w:val="Heading1"/>
        <w:ind w:left="360"/>
        <w:rPr>
          <w:color w:val="44546A" w:themeColor="text2"/>
          <w:lang w:val="en"/>
        </w:rPr>
      </w:pPr>
      <w:bookmarkStart w:id="16" w:name="_Toc169593790"/>
      <w:r w:rsidRPr="0023412B">
        <w:rPr>
          <w:color w:val="44546A" w:themeColor="text2"/>
          <w:lang w:val="en"/>
        </w:rPr>
        <w:t>Box Model</w:t>
      </w:r>
      <w:bookmarkEnd w:id="16"/>
    </w:p>
    <w:p w14:paraId="5CF6B6E3" w14:textId="148E8E13" w:rsidR="0023412B" w:rsidRPr="002B52F2" w:rsidRDefault="0023412B" w:rsidP="002B5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>Use CSS to demonstrate the box model by setting margin, border, padding, and content area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23412B" w14:paraId="1FDB1C1F" w14:textId="77777777" w:rsidTr="003D1B8A">
        <w:tc>
          <w:tcPr>
            <w:tcW w:w="10042" w:type="dxa"/>
          </w:tcPr>
          <w:p w14:paraId="2AD7D3E9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&lt;!DOCTYPE html&gt;</w:t>
            </w:r>
          </w:p>
          <w:p w14:paraId="34E9639E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&lt;html</w:t>
            </w:r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&gt;</w:t>
            </w:r>
          </w:p>
          <w:p w14:paraId="789F734B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&lt;head&gt;</w:t>
            </w:r>
          </w:p>
          <w:p w14:paraId="18170EB7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charset="UTF-8"&gt;</w:t>
            </w:r>
          </w:p>
          <w:p w14:paraId="479C4FBB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14:paraId="52AB9D30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&lt;title&gt;Box Model Exercise&lt;/title&gt;</w:t>
            </w:r>
          </w:p>
          <w:p w14:paraId="1CBA15A1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rel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href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="styles.css"&gt;</w:t>
            </w:r>
          </w:p>
          <w:p w14:paraId="29DC7723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&lt;/head&gt;</w:t>
            </w:r>
          </w:p>
          <w:p w14:paraId="09D355A8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&lt;body&gt;</w:t>
            </w:r>
          </w:p>
          <w:p w14:paraId="0B89BCA4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&lt;div class="box"&gt;Box Model Example&lt;/div&gt;</w:t>
            </w:r>
          </w:p>
          <w:p w14:paraId="3E16924E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&lt;/body&gt;</w:t>
            </w:r>
          </w:p>
          <w:p w14:paraId="02F7930E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&lt;/html&gt;</w:t>
            </w:r>
          </w:p>
          <w:p w14:paraId="0E02E36A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  <w:tr w:rsidR="0023412B" w14:paraId="30FB58A6" w14:textId="77777777" w:rsidTr="003D1B8A">
        <w:tc>
          <w:tcPr>
            <w:tcW w:w="10042" w:type="dxa"/>
          </w:tcPr>
          <w:p w14:paraId="7FB38942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.box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{</w:t>
            </w:r>
          </w:p>
          <w:p w14:paraId="615D842D" w14:textId="7D64BF49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/* margin, border, padding, and content area */</w:t>
            </w:r>
          </w:p>
          <w:p w14:paraId="5BA4AC2E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}</w:t>
            </w:r>
          </w:p>
          <w:p w14:paraId="33D29719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</w:tbl>
    <w:p w14:paraId="2677F158" w14:textId="3BED3915" w:rsidR="0023412B" w:rsidRPr="002B52F2" w:rsidRDefault="0023412B" w:rsidP="002B5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lastRenderedPageBreak/>
        <w:t>Calculate the total width of an element with specific width, padding, border, and margin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23412B" w14:paraId="28253139" w14:textId="77777777" w:rsidTr="003D1B8A">
        <w:tc>
          <w:tcPr>
            <w:tcW w:w="10042" w:type="dxa"/>
          </w:tcPr>
          <w:p w14:paraId="08BAD6E2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&lt;!DOCTYPE html&gt;</w:t>
            </w:r>
          </w:p>
          <w:p w14:paraId="02D250A1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&lt;html</w:t>
            </w:r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&gt;</w:t>
            </w:r>
          </w:p>
          <w:p w14:paraId="596BF0A0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&lt;head&gt;</w:t>
            </w:r>
          </w:p>
          <w:p w14:paraId="1CFB168D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charset="UTF-8"&gt;</w:t>
            </w:r>
          </w:p>
          <w:p w14:paraId="679CE355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14:paraId="08CA11FE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&lt;title&gt;Box Model Exercise&lt;/title&gt;</w:t>
            </w:r>
          </w:p>
          <w:p w14:paraId="4B20F625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rel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href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="styles.css"&gt;</w:t>
            </w:r>
          </w:p>
          <w:p w14:paraId="4A8FBE1C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&lt;/head&gt;</w:t>
            </w:r>
          </w:p>
          <w:p w14:paraId="077D1BC1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&lt;body&gt;</w:t>
            </w:r>
          </w:p>
          <w:p w14:paraId="659E7DF3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&lt;div class="box"&gt;Calculate my total width&lt;/div&gt;</w:t>
            </w:r>
          </w:p>
          <w:p w14:paraId="0C52AE05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&lt;/body&gt;</w:t>
            </w:r>
          </w:p>
          <w:p w14:paraId="5AEAA804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&lt;/html&gt;</w:t>
            </w:r>
          </w:p>
          <w:p w14:paraId="388A2E76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  <w:tr w:rsidR="0023412B" w14:paraId="22E6F5AB" w14:textId="77777777" w:rsidTr="003D1B8A">
        <w:tc>
          <w:tcPr>
            <w:tcW w:w="10042" w:type="dxa"/>
          </w:tcPr>
          <w:p w14:paraId="65E3B9DD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.box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{</w:t>
            </w:r>
          </w:p>
          <w:p w14:paraId="6C5E4207" w14:textId="53206CED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width: </w:t>
            </w: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200px;</w:t>
            </w:r>
            <w:proofErr w:type="gramEnd"/>
          </w:p>
          <w:p w14:paraId="7717F236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padding: </w:t>
            </w: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20px;</w:t>
            </w:r>
            <w:proofErr w:type="gramEnd"/>
          </w:p>
          <w:p w14:paraId="6CB40291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border: 5px solid </w:t>
            </w: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black;</w:t>
            </w:r>
            <w:proofErr w:type="gramEnd"/>
          </w:p>
          <w:p w14:paraId="50D365BE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margin: </w:t>
            </w: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10px;</w:t>
            </w:r>
            <w:proofErr w:type="gramEnd"/>
          </w:p>
          <w:p w14:paraId="58F3079C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}</w:t>
            </w:r>
          </w:p>
          <w:p w14:paraId="35DE0EB5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</w:tbl>
    <w:p w14:paraId="704F8B02" w14:textId="061C6363" w:rsidR="0023412B" w:rsidRPr="0023412B" w:rsidRDefault="002B52F2" w:rsidP="0023412B">
      <w:pPr>
        <w:pStyle w:val="Heading1"/>
        <w:ind w:left="360"/>
        <w:rPr>
          <w:color w:val="44546A" w:themeColor="text2"/>
          <w:lang w:val="en"/>
        </w:rPr>
      </w:pPr>
      <w:bookmarkStart w:id="17" w:name="_Toc169593791"/>
      <w:r w:rsidRPr="002B52F2">
        <w:rPr>
          <w:color w:val="44546A" w:themeColor="text2"/>
          <w:lang w:val="en"/>
        </w:rPr>
        <w:t>Display Property</w:t>
      </w:r>
      <w:bookmarkEnd w:id="17"/>
    </w:p>
    <w:p w14:paraId="3694D0F3" w14:textId="4D9D17D4" w:rsidR="0023412B" w:rsidRPr="002B52F2" w:rsidRDefault="0023412B" w:rsidP="002B5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 xml:space="preserve">Set different display properties (block, inline, </w:t>
      </w:r>
      <w:proofErr w:type="gramStart"/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>inline-block</w:t>
      </w:r>
      <w:proofErr w:type="gramEnd"/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>) for elements.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23412B" w14:paraId="0450E82F" w14:textId="77777777" w:rsidTr="003D1B8A">
        <w:tc>
          <w:tcPr>
            <w:tcW w:w="10042" w:type="dxa"/>
          </w:tcPr>
          <w:p w14:paraId="3E3ABE7C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&lt;!DOCTYPE html&gt;</w:t>
            </w:r>
          </w:p>
          <w:p w14:paraId="6EAA6F57" w14:textId="4EA506EF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&lt;html</w:t>
            </w:r>
            <w:r w:rsidR="00CF5BBF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&gt;</w:t>
            </w:r>
          </w:p>
          <w:p w14:paraId="1B7E43B6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&lt;head&gt;</w:t>
            </w:r>
          </w:p>
          <w:p w14:paraId="55F84E32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charset="UTF-8"&gt;</w:t>
            </w:r>
          </w:p>
          <w:p w14:paraId="31DCAD08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14:paraId="79E6CFB7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&lt;title&gt;Display Property Exercise&lt;/title&gt;</w:t>
            </w:r>
          </w:p>
          <w:p w14:paraId="26BB8815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rel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href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="styles.css"&gt;</w:t>
            </w:r>
          </w:p>
          <w:p w14:paraId="036056FD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&lt;/head&gt;</w:t>
            </w:r>
          </w:p>
          <w:p w14:paraId="21F5D4B8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&lt;body&gt;</w:t>
            </w:r>
          </w:p>
          <w:p w14:paraId="6EEE6225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&lt;div class="block"&gt;Block element&lt;/div&gt;</w:t>
            </w:r>
          </w:p>
          <w:p w14:paraId="4A381456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&lt;span class="inline"&gt;Inline element&lt;/span&gt;</w:t>
            </w:r>
          </w:p>
          <w:p w14:paraId="6470FA7C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&lt;div class="inline-block"&gt;Inline-block element&lt;/div&gt;</w:t>
            </w:r>
          </w:p>
          <w:p w14:paraId="5D465FAE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&lt;/body&gt;</w:t>
            </w:r>
          </w:p>
          <w:p w14:paraId="6FD180FB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&lt;/html&gt;</w:t>
            </w:r>
          </w:p>
          <w:p w14:paraId="65A84AF8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  <w:tr w:rsidR="0023412B" w14:paraId="17ABF140" w14:textId="77777777" w:rsidTr="003D1B8A">
        <w:tc>
          <w:tcPr>
            <w:tcW w:w="10042" w:type="dxa"/>
          </w:tcPr>
          <w:p w14:paraId="69D6E9EB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.block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{</w:t>
            </w:r>
          </w:p>
          <w:p w14:paraId="51B8917B" w14:textId="77777777" w:rsidR="002B52F2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  <w:p w14:paraId="3E3F68D3" w14:textId="599C06AA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}</w:t>
            </w:r>
          </w:p>
          <w:p w14:paraId="21A5448A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  <w:p w14:paraId="5C432C76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.inline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{</w:t>
            </w:r>
          </w:p>
          <w:p w14:paraId="5EC22897" w14:textId="77777777" w:rsidR="002B52F2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  <w:p w14:paraId="5ABCD902" w14:textId="08CA94FB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}</w:t>
            </w:r>
          </w:p>
          <w:p w14:paraId="19DE157E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  <w:p w14:paraId="77EB4E99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.inline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-block {</w:t>
            </w:r>
          </w:p>
          <w:p w14:paraId="26543D90" w14:textId="77777777" w:rsidR="002B52F2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  <w:p w14:paraId="2EE80F9E" w14:textId="7C609B71" w:rsidR="0023412B" w:rsidRPr="002377E4" w:rsidRDefault="002B52F2" w:rsidP="00237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}</w:t>
            </w:r>
          </w:p>
        </w:tc>
      </w:tr>
    </w:tbl>
    <w:p w14:paraId="244B8CC1" w14:textId="2C01A959" w:rsidR="0023412B" w:rsidRPr="0023412B" w:rsidRDefault="0023412B" w:rsidP="0023412B">
      <w:pPr>
        <w:pStyle w:val="Heading1"/>
        <w:ind w:left="360"/>
        <w:rPr>
          <w:color w:val="44546A" w:themeColor="text2"/>
          <w:lang w:val="en"/>
        </w:rPr>
      </w:pPr>
      <w:bookmarkStart w:id="18" w:name="_Toc169593792"/>
      <w:r w:rsidRPr="0023412B">
        <w:rPr>
          <w:color w:val="44546A" w:themeColor="text2"/>
          <w:lang w:val="en"/>
        </w:rPr>
        <w:lastRenderedPageBreak/>
        <w:t>Width Properties</w:t>
      </w:r>
      <w:bookmarkEnd w:id="18"/>
    </w:p>
    <w:p w14:paraId="01639DFC" w14:textId="2C97DBF6" w:rsidR="0023412B" w:rsidRPr="002B52F2" w:rsidRDefault="0023412B" w:rsidP="00234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>Set the width, min-width, and max-width of a div element.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23412B" w14:paraId="7915011E" w14:textId="77777777" w:rsidTr="0023412B">
        <w:tc>
          <w:tcPr>
            <w:tcW w:w="10042" w:type="dxa"/>
          </w:tcPr>
          <w:p w14:paraId="7CFCB0B6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&lt;!DOCTYPE html&gt;</w:t>
            </w:r>
          </w:p>
          <w:p w14:paraId="05142564" w14:textId="44B67BEE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&lt;html</w:t>
            </w:r>
            <w:r w:rsidR="00CF5BBF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&gt;</w:t>
            </w:r>
          </w:p>
          <w:p w14:paraId="70EB16C3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&lt;head&gt;</w:t>
            </w:r>
          </w:p>
          <w:p w14:paraId="05D521D7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charset="UTF-8"&gt;</w:t>
            </w:r>
          </w:p>
          <w:p w14:paraId="5C7FF744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14:paraId="343DD474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&lt;title&gt;Width Properties Exercise&lt;/title&gt;</w:t>
            </w:r>
          </w:p>
          <w:p w14:paraId="430C3D6F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rel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href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="styles.css"&gt;</w:t>
            </w:r>
          </w:p>
          <w:p w14:paraId="479D9641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&lt;/head&gt;</w:t>
            </w:r>
          </w:p>
          <w:p w14:paraId="039A07AB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&lt;body&gt;</w:t>
            </w:r>
          </w:p>
          <w:p w14:paraId="4724EC9C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&lt;div class="width-example"&gt;Resize the window to see me </w:t>
            </w: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change!&lt;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/div&gt;</w:t>
            </w:r>
          </w:p>
          <w:p w14:paraId="6E95ED11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&lt;/body&gt;</w:t>
            </w:r>
          </w:p>
          <w:p w14:paraId="08B4A18F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&lt;/html&gt;</w:t>
            </w:r>
          </w:p>
          <w:p w14:paraId="4F4DDC9B" w14:textId="77777777" w:rsidR="0023412B" w:rsidRDefault="0023412B" w:rsidP="002341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  <w:tr w:rsidR="0023412B" w14:paraId="5C5B195D" w14:textId="77777777" w:rsidTr="0023412B">
        <w:tc>
          <w:tcPr>
            <w:tcW w:w="10042" w:type="dxa"/>
          </w:tcPr>
          <w:p w14:paraId="329AF794" w14:textId="3D56D194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  <w:p w14:paraId="7E18B6D6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.width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-example {</w:t>
            </w:r>
          </w:p>
          <w:p w14:paraId="152B3A4A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/* Set width, min-width, and max-width */</w:t>
            </w:r>
          </w:p>
          <w:p w14:paraId="3667D6D1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}</w:t>
            </w:r>
          </w:p>
          <w:p w14:paraId="35D8E1CC" w14:textId="77777777" w:rsidR="0023412B" w:rsidRDefault="0023412B" w:rsidP="002341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</w:tbl>
    <w:p w14:paraId="31372FF1" w14:textId="3279654C" w:rsidR="0023412B" w:rsidRPr="0023412B" w:rsidRDefault="0023412B" w:rsidP="0023412B">
      <w:pPr>
        <w:pStyle w:val="Heading1"/>
        <w:ind w:left="360"/>
        <w:rPr>
          <w:color w:val="44546A" w:themeColor="text2"/>
          <w:lang w:val="en"/>
        </w:rPr>
      </w:pPr>
      <w:bookmarkStart w:id="19" w:name="_Toc169593793"/>
      <w:r w:rsidRPr="0023412B">
        <w:rPr>
          <w:color w:val="44546A" w:themeColor="text2"/>
          <w:lang w:val="en"/>
        </w:rPr>
        <w:t>Height Properties</w:t>
      </w:r>
      <w:bookmarkEnd w:id="19"/>
    </w:p>
    <w:p w14:paraId="5674240C" w14:textId="192CF7EA" w:rsidR="0023412B" w:rsidRPr="0023412B" w:rsidRDefault="0023412B" w:rsidP="00234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>Set the height, min-height, and max-height of a div element.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23412B" w14:paraId="6898B87E" w14:textId="77777777" w:rsidTr="0023412B">
        <w:tc>
          <w:tcPr>
            <w:tcW w:w="10042" w:type="dxa"/>
          </w:tcPr>
          <w:p w14:paraId="1564C3EE" w14:textId="77777777" w:rsidR="0023412B" w:rsidRPr="0023412B" w:rsidRDefault="0023412B" w:rsidP="002341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&lt;!DOCTYPE html&gt;</w:t>
            </w:r>
          </w:p>
          <w:p w14:paraId="55BD44BF" w14:textId="1F0172AF" w:rsidR="0023412B" w:rsidRPr="0023412B" w:rsidRDefault="0023412B" w:rsidP="002341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&lt;html</w:t>
            </w:r>
            <w:r w:rsidR="00CF5BBF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&gt;</w:t>
            </w:r>
          </w:p>
          <w:p w14:paraId="59033192" w14:textId="77777777" w:rsidR="0023412B" w:rsidRPr="0023412B" w:rsidRDefault="0023412B" w:rsidP="002341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&lt;head&gt;</w:t>
            </w:r>
          </w:p>
          <w:p w14:paraId="6A91943D" w14:textId="77777777" w:rsidR="0023412B" w:rsidRPr="0023412B" w:rsidRDefault="0023412B" w:rsidP="002341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charset="UTF-8"&gt;</w:t>
            </w:r>
          </w:p>
          <w:p w14:paraId="6DF0DF12" w14:textId="77777777" w:rsidR="0023412B" w:rsidRPr="0023412B" w:rsidRDefault="0023412B" w:rsidP="002341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14:paraId="4CAA997E" w14:textId="77777777" w:rsidR="0023412B" w:rsidRPr="0023412B" w:rsidRDefault="0023412B" w:rsidP="002341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&lt;title&gt;Height Properties Exercise&lt;/title&gt;</w:t>
            </w:r>
          </w:p>
          <w:p w14:paraId="47CF5C9A" w14:textId="77777777" w:rsidR="0023412B" w:rsidRPr="0023412B" w:rsidRDefault="0023412B" w:rsidP="002341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rel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href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="styles.css"&gt;</w:t>
            </w:r>
          </w:p>
          <w:p w14:paraId="79205403" w14:textId="77777777" w:rsidR="0023412B" w:rsidRPr="0023412B" w:rsidRDefault="0023412B" w:rsidP="002341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&lt;/head&gt;</w:t>
            </w:r>
          </w:p>
          <w:p w14:paraId="6843EFA6" w14:textId="77777777" w:rsidR="0023412B" w:rsidRPr="0023412B" w:rsidRDefault="0023412B" w:rsidP="002341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&lt;body&gt;</w:t>
            </w:r>
          </w:p>
          <w:p w14:paraId="114D9730" w14:textId="77777777" w:rsidR="0023412B" w:rsidRPr="0023412B" w:rsidRDefault="0023412B" w:rsidP="002341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&lt;div class="height-example"&gt;Resize the window to see me </w:t>
            </w: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change!&lt;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/div&gt;</w:t>
            </w:r>
          </w:p>
          <w:p w14:paraId="68ADC4C8" w14:textId="77777777" w:rsidR="0023412B" w:rsidRPr="0023412B" w:rsidRDefault="0023412B" w:rsidP="002341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&lt;/body&gt;</w:t>
            </w:r>
          </w:p>
          <w:p w14:paraId="6D631D45" w14:textId="77777777" w:rsidR="0023412B" w:rsidRPr="0023412B" w:rsidRDefault="0023412B" w:rsidP="002341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&lt;/html&gt;</w:t>
            </w:r>
          </w:p>
          <w:p w14:paraId="59C4A91E" w14:textId="77777777" w:rsidR="0023412B" w:rsidRDefault="0023412B" w:rsidP="002341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</w:tc>
      </w:tr>
      <w:tr w:rsidR="0023412B" w14:paraId="53981AEC" w14:textId="77777777" w:rsidTr="0023412B">
        <w:tc>
          <w:tcPr>
            <w:tcW w:w="10042" w:type="dxa"/>
          </w:tcPr>
          <w:p w14:paraId="0428508C" w14:textId="46B2FFB2" w:rsidR="0023412B" w:rsidRPr="0023412B" w:rsidRDefault="0023412B" w:rsidP="002341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  <w:p w14:paraId="19A6B858" w14:textId="77777777" w:rsidR="0023412B" w:rsidRPr="0023412B" w:rsidRDefault="0023412B" w:rsidP="002341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.height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-example {</w:t>
            </w:r>
          </w:p>
          <w:p w14:paraId="2BFAC543" w14:textId="53BAB481" w:rsidR="0023412B" w:rsidRPr="0023412B" w:rsidRDefault="0023412B" w:rsidP="002341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</w:t>
            </w:r>
          </w:p>
          <w:p w14:paraId="4E6E6525" w14:textId="77777777" w:rsidR="0023412B" w:rsidRPr="0023412B" w:rsidRDefault="0023412B" w:rsidP="002341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}</w:t>
            </w:r>
          </w:p>
          <w:p w14:paraId="45EA9663" w14:textId="77777777" w:rsidR="0023412B" w:rsidRDefault="0023412B" w:rsidP="002341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</w:tc>
      </w:tr>
    </w:tbl>
    <w:p w14:paraId="7D8271BD" w14:textId="2887FBB1" w:rsidR="0023412B" w:rsidRPr="0023412B" w:rsidRDefault="0023412B" w:rsidP="0023412B">
      <w:pPr>
        <w:pStyle w:val="Heading1"/>
        <w:ind w:left="360"/>
        <w:rPr>
          <w:color w:val="44546A" w:themeColor="text2"/>
          <w:lang w:val="en"/>
        </w:rPr>
      </w:pPr>
      <w:bookmarkStart w:id="20" w:name="_Toc169593794"/>
      <w:r w:rsidRPr="0023412B">
        <w:rPr>
          <w:color w:val="44546A" w:themeColor="text2"/>
          <w:lang w:val="en"/>
        </w:rPr>
        <w:t>Margin, Border, Padding</w:t>
      </w:r>
      <w:bookmarkEnd w:id="20"/>
    </w:p>
    <w:p w14:paraId="2A93E580" w14:textId="1379BE7C" w:rsidR="0023412B" w:rsidRPr="0023412B" w:rsidRDefault="0023412B" w:rsidP="00234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>Set different margin, border, and padding values for a div element.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23412B" w:rsidRPr="0023412B" w14:paraId="471B1F80" w14:textId="77777777" w:rsidTr="0023412B">
        <w:tc>
          <w:tcPr>
            <w:tcW w:w="10042" w:type="dxa"/>
          </w:tcPr>
          <w:p w14:paraId="0371E1A1" w14:textId="77777777" w:rsidR="0023412B" w:rsidRPr="0023412B" w:rsidRDefault="0023412B" w:rsidP="002341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&lt;!DOCTYPE html&gt;</w:t>
            </w:r>
          </w:p>
          <w:p w14:paraId="42E99396" w14:textId="38738AF6" w:rsidR="0023412B" w:rsidRPr="0023412B" w:rsidRDefault="0023412B" w:rsidP="002341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&lt;html</w:t>
            </w:r>
            <w:r w:rsidR="00CF5BBF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&gt;</w:t>
            </w:r>
          </w:p>
          <w:p w14:paraId="15CFC0E1" w14:textId="77777777" w:rsidR="0023412B" w:rsidRPr="0023412B" w:rsidRDefault="0023412B" w:rsidP="002341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lastRenderedPageBreak/>
              <w:t>&lt;head&gt;</w:t>
            </w:r>
          </w:p>
          <w:p w14:paraId="5E2733FB" w14:textId="77777777" w:rsidR="0023412B" w:rsidRPr="0023412B" w:rsidRDefault="0023412B" w:rsidP="002341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charset="UTF-8"&gt;</w:t>
            </w:r>
          </w:p>
          <w:p w14:paraId="2101FF86" w14:textId="77777777" w:rsidR="0023412B" w:rsidRPr="0023412B" w:rsidRDefault="0023412B" w:rsidP="002341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14:paraId="64B47B43" w14:textId="77777777" w:rsidR="0023412B" w:rsidRPr="0023412B" w:rsidRDefault="0023412B" w:rsidP="002341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&lt;title&gt;Margin, Border, Padding Exercise&lt;/title&gt;</w:t>
            </w:r>
          </w:p>
          <w:p w14:paraId="7AE9B365" w14:textId="77777777" w:rsidR="0023412B" w:rsidRPr="0023412B" w:rsidRDefault="0023412B" w:rsidP="002341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rel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href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="styles.css"&gt;</w:t>
            </w:r>
          </w:p>
          <w:p w14:paraId="729425C5" w14:textId="77777777" w:rsidR="0023412B" w:rsidRPr="0023412B" w:rsidRDefault="0023412B" w:rsidP="002341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&lt;/head&gt;</w:t>
            </w:r>
          </w:p>
          <w:p w14:paraId="3879EEFA" w14:textId="77777777" w:rsidR="0023412B" w:rsidRPr="0023412B" w:rsidRDefault="0023412B" w:rsidP="002341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&lt;body&gt;</w:t>
            </w:r>
          </w:p>
          <w:p w14:paraId="38D1C2C4" w14:textId="77777777" w:rsidR="0023412B" w:rsidRPr="0023412B" w:rsidRDefault="0023412B" w:rsidP="002341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&lt;div class="box-model"&gt;Box Model Example&lt;/div&gt;</w:t>
            </w:r>
          </w:p>
          <w:p w14:paraId="622999CA" w14:textId="77777777" w:rsidR="0023412B" w:rsidRPr="0023412B" w:rsidRDefault="0023412B" w:rsidP="002341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&lt;/body&gt;</w:t>
            </w:r>
          </w:p>
          <w:p w14:paraId="70FDCA40" w14:textId="77777777" w:rsidR="0023412B" w:rsidRPr="0023412B" w:rsidRDefault="0023412B" w:rsidP="002341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&lt;/html&gt;</w:t>
            </w:r>
          </w:p>
          <w:p w14:paraId="7930257D" w14:textId="77777777" w:rsidR="0023412B" w:rsidRPr="0023412B" w:rsidRDefault="0023412B" w:rsidP="002341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</w:tc>
      </w:tr>
      <w:tr w:rsidR="0023412B" w:rsidRPr="0023412B" w14:paraId="5A30B1A7" w14:textId="77777777" w:rsidTr="0023412B">
        <w:tc>
          <w:tcPr>
            <w:tcW w:w="10042" w:type="dxa"/>
          </w:tcPr>
          <w:p w14:paraId="5ADE2479" w14:textId="5C081CD7" w:rsidR="0023412B" w:rsidRPr="0023412B" w:rsidRDefault="0023412B" w:rsidP="002341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  <w:p w14:paraId="172A1CD6" w14:textId="77777777" w:rsidR="0023412B" w:rsidRPr="0023412B" w:rsidRDefault="0023412B" w:rsidP="002341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.box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-model {</w:t>
            </w:r>
          </w:p>
          <w:p w14:paraId="76D8AA72" w14:textId="77777777" w:rsidR="0023412B" w:rsidRPr="0023412B" w:rsidRDefault="0023412B" w:rsidP="002341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  <w:p w14:paraId="4C948905" w14:textId="79596DDD" w:rsidR="0023412B" w:rsidRPr="0023412B" w:rsidRDefault="0023412B" w:rsidP="002341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}</w:t>
            </w:r>
          </w:p>
          <w:p w14:paraId="70F09FD5" w14:textId="77777777" w:rsidR="0023412B" w:rsidRPr="0023412B" w:rsidRDefault="0023412B" w:rsidP="002341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</w:tc>
      </w:tr>
    </w:tbl>
    <w:p w14:paraId="29CE89BD" w14:textId="77777777" w:rsidR="0023412B" w:rsidRPr="0023412B" w:rsidRDefault="0023412B" w:rsidP="00234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46A" w:themeColor="text2"/>
          <w:sz w:val="20"/>
          <w:szCs w:val="20"/>
          <w:lang w:val="en-US"/>
        </w:rPr>
      </w:pPr>
    </w:p>
    <w:p w14:paraId="5BB711BA" w14:textId="77777777" w:rsidR="0023412B" w:rsidRPr="0023412B" w:rsidRDefault="0023412B" w:rsidP="00234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46A" w:themeColor="text2"/>
          <w:sz w:val="20"/>
          <w:szCs w:val="20"/>
          <w:lang w:val="en-US"/>
        </w:rPr>
      </w:pPr>
    </w:p>
    <w:p w14:paraId="089C55EB" w14:textId="77777777" w:rsidR="000727DA" w:rsidRPr="0023412B" w:rsidRDefault="000727DA" w:rsidP="00B01F18">
      <w:pPr>
        <w:rPr>
          <w:color w:val="44546A" w:themeColor="text2"/>
        </w:rPr>
      </w:pPr>
    </w:p>
    <w:sectPr w:rsidR="000727DA" w:rsidRPr="0023412B" w:rsidSect="00F056B1">
      <w:headerReference w:type="default" r:id="rId8"/>
      <w:footerReference w:type="default" r:id="rId9"/>
      <w:pgSz w:w="11906" w:h="16838" w:code="9"/>
      <w:pgMar w:top="1702" w:right="720" w:bottom="1418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11A3AC" w14:textId="77777777" w:rsidR="008A7D4E" w:rsidRDefault="008A7D4E" w:rsidP="005C51EB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378B737A" w14:textId="77777777" w:rsidR="008A7D4E" w:rsidRDefault="008A7D4E" w:rsidP="005C51EB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3CA97" w14:textId="77777777" w:rsidR="00B94F19" w:rsidRDefault="00B94F19">
    <w:pPr>
      <w:pStyle w:val="Footer"/>
    </w:pP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6B2C1F7" wp14:editId="12C7CCA4">
              <wp:simplePos x="0" y="0"/>
              <wp:positionH relativeFrom="column">
                <wp:posOffset>45720</wp:posOffset>
              </wp:positionH>
              <wp:positionV relativeFrom="paragraph">
                <wp:posOffset>93980</wp:posOffset>
              </wp:positionV>
              <wp:extent cx="2360930" cy="2952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6E07BA" w14:textId="77777777" w:rsidR="00B94F19" w:rsidRPr="002A3478" w:rsidRDefault="00B94F19">
                          <w:pPr>
                            <w:rPr>
                              <w:rFonts w:ascii="Montserrat" w:hAnsi="Montserrat"/>
                              <w:color w:val="12093D"/>
                              <w:sz w:val="18"/>
                              <w:lang w:val="en-US"/>
                            </w:rPr>
                          </w:pPr>
                          <w:r w:rsidRPr="002A3478">
                            <w:rPr>
                              <w:color w:val="12093D"/>
                              <w:sz w:val="18"/>
                              <w:lang w:val="en"/>
                            </w:rPr>
                            <w:t>sirma.com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2C1F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.6pt;margin-top:7.4pt;width:185.9pt;height:23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" filled="f" stroked="f">
              <v:textbox>
                <w:txbxContent>
                  <w:p w14:paraId="0C6E07BA" w14:textId="77777777" w:rsidR="00B94F19" w:rsidRPr="002A3478" w:rsidRDefault="00B94F19">
                    <w:pPr>
                      <w:rPr>
                        <w:rFonts w:ascii="Montserrat" w:hAnsi="Montserrat"/>
                        <w:color w:val="12093D"/>
                        <w:sz w:val="18"/>
                        <w:lang w:val="en-US"/>
                      </w:rPr>
                    </w:pPr>
                    <w:r w:rsidRPr="002A3478">
                      <w:rPr>
                        <w:color w:val="12093D"/>
                        <w:sz w:val="18"/>
                        <w:lang w:val="en"/>
                      </w:rPr>
                      <w:t>sirma.com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07E9DA" w14:textId="77777777" w:rsidR="008A7D4E" w:rsidRDefault="008A7D4E" w:rsidP="005C51EB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07564191" w14:textId="77777777" w:rsidR="008A7D4E" w:rsidRDefault="008A7D4E" w:rsidP="005C51EB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F685C" w14:textId="77777777" w:rsidR="005C51EB" w:rsidRDefault="00166336">
    <w:pPr>
      <w:pStyle w:val="Header"/>
    </w:pP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391AD43" wp14:editId="76B0A726">
              <wp:simplePos x="0" y="0"/>
              <wp:positionH relativeFrom="margin">
                <wp:align>right</wp:align>
              </wp:positionH>
              <wp:positionV relativeFrom="paragraph">
                <wp:posOffset>-133985</wp:posOffset>
              </wp:positionV>
              <wp:extent cx="3599815" cy="661670"/>
              <wp:effectExtent l="0" t="0" r="0" b="508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6616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0273FE" w14:textId="77777777" w:rsidR="006F0845" w:rsidRPr="00166336" w:rsidRDefault="00110929" w:rsidP="00323286">
                          <w:pPr>
                            <w:tabs>
                              <w:tab w:val="left" w:pos="284"/>
                              <w:tab w:val="left" w:pos="2160"/>
                              <w:tab w:val="left" w:pos="2430"/>
                            </w:tabs>
                            <w:spacing w:after="0" w:line="280" w:lineRule="exact"/>
                            <w:rPr>
                              <w:rFonts w:ascii="Montserrat" w:hAnsi="Montserrat"/>
                              <w:color w:val="12093D"/>
                              <w:sz w:val="16"/>
                              <w:lang w:val="en-US"/>
                            </w:rPr>
                          </w:pP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e:</w:t>
                          </w: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B94F19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office@sirma.bg</w:t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a:</w:t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135 Tsarigradsko Shosse, blvd.</w:t>
                          </w:r>
                        </w:p>
                        <w:p w14:paraId="77288487" w14:textId="77777777" w:rsidR="00B94F19" w:rsidRPr="00166336" w:rsidRDefault="00110929" w:rsidP="00323286">
                          <w:pPr>
                            <w:tabs>
                              <w:tab w:val="left" w:pos="284"/>
                              <w:tab w:val="left" w:pos="2160"/>
                              <w:tab w:val="left" w:pos="2430"/>
                            </w:tabs>
                            <w:spacing w:after="0" w:line="280" w:lineRule="exact"/>
                            <w:rPr>
                              <w:rFonts w:ascii="Montserrat" w:hAnsi="Montserrat"/>
                              <w:color w:val="12093D"/>
                              <w:sz w:val="16"/>
                              <w:lang w:val="en-US"/>
                            </w:rPr>
                          </w:pP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m:</w:t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B94F19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+359 2 9768310</w:t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  <w:t>1784 Sofia, Bulgaria</w:t>
                          </w:r>
                        </w:p>
                        <w:p w14:paraId="68712427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  <w:p w14:paraId="5784E8C6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  <w:p w14:paraId="20E2D065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91AD4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32.25pt;margin-top:-10.55pt;width:283.45pt;height:52.1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" filled="f" stroked="f">
              <v:textbox>
                <w:txbxContent>
                  <w:p w14:paraId="160273FE" w14:textId="77777777" w:rsidR="006F0845" w:rsidRPr="00166336" w:rsidRDefault="00110929" w:rsidP="00323286">
                    <w:pPr>
                      <w:tabs>
                        <w:tab w:val="left" w:pos="284"/>
                        <w:tab w:val="left" w:pos="2160"/>
                        <w:tab w:val="left" w:pos="2430"/>
                      </w:tabs>
                      <w:spacing w:after="0" w:line="280" w:lineRule="exact"/>
                      <w:rPr>
                        <w:rFonts w:ascii="Montserrat" w:hAnsi="Montserrat"/>
                        <w:color w:val="12093D"/>
                        <w:sz w:val="16"/>
                        <w:lang w:val="en-US"/>
                      </w:rPr>
                    </w:pPr>
                    <w:r w:rsidRPr="00166336">
                      <w:rPr>
                        <w:color w:val="98A6B8"/>
                        <w:sz w:val="16"/>
                        <w:lang w:val="en"/>
                      </w:rPr>
                      <w:t>e:</w:t>
                    </w:r>
                    <w:r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B94F19" w:rsidRPr="00166336">
                      <w:rPr>
                        <w:color w:val="12093D"/>
                        <w:sz w:val="16"/>
                        <w:lang w:val="en"/>
                      </w:rPr>
                      <w:t>office@sirma.bg</w:t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>a:</w:t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>135 Tsarigradsko Shosse, blvd.</w:t>
                    </w:r>
                  </w:p>
                  <w:p w14:paraId="77288487" w14:textId="77777777" w:rsidR="00B94F19" w:rsidRPr="00166336" w:rsidRDefault="00110929" w:rsidP="00323286">
                    <w:pPr>
                      <w:tabs>
                        <w:tab w:val="left" w:pos="284"/>
                        <w:tab w:val="left" w:pos="2160"/>
                        <w:tab w:val="left" w:pos="2430"/>
                      </w:tabs>
                      <w:spacing w:after="0" w:line="280" w:lineRule="exact"/>
                      <w:rPr>
                        <w:rFonts w:ascii="Montserrat" w:hAnsi="Montserrat"/>
                        <w:color w:val="12093D"/>
                        <w:sz w:val="16"/>
                        <w:lang w:val="en-US"/>
                      </w:rPr>
                    </w:pPr>
                    <w:r w:rsidRPr="00166336">
                      <w:rPr>
                        <w:color w:val="98A6B8"/>
                        <w:sz w:val="16"/>
                        <w:lang w:val="en"/>
                      </w:rPr>
                      <w:t>m:</w:t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B94F19" w:rsidRPr="00166336">
                      <w:rPr>
                        <w:color w:val="12093D"/>
                        <w:sz w:val="16"/>
                        <w:lang w:val="en"/>
                      </w:rPr>
                      <w:t>+359 2 9768310</w:t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  <w:t>1784 Sofia, Bulgaria</w:t>
                    </w:r>
                  </w:p>
                  <w:p w14:paraId="68712427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  <w:p w14:paraId="5784E8C6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  <w:p w14:paraId="20E2D065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6F0845">
      <w:rPr>
        <w:noProof/>
        <w:lang w:val="en"/>
      </w:rPr>
      <w:drawing>
        <wp:anchor distT="0" distB="0" distL="114300" distR="114300" simplePos="0" relativeHeight="251658240" behindDoc="1" locked="0" layoutInCell="1" allowOverlap="1" wp14:anchorId="72094567" wp14:editId="68B87022">
          <wp:simplePos x="0" y="0"/>
          <wp:positionH relativeFrom="page">
            <wp:align>right</wp:align>
          </wp:positionH>
          <wp:positionV relativeFrom="paragraph">
            <wp:posOffset>-441940</wp:posOffset>
          </wp:positionV>
          <wp:extent cx="7546348" cy="10679033"/>
          <wp:effectExtent l="0" t="0" r="0" b="825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irma---Letterhead---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6348" cy="106790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2DFE"/>
    <w:multiLevelType w:val="multilevel"/>
    <w:tmpl w:val="32F4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4415D0A"/>
    <w:multiLevelType w:val="multilevel"/>
    <w:tmpl w:val="1D60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A5688"/>
    <w:multiLevelType w:val="multilevel"/>
    <w:tmpl w:val="D57A5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92DDA"/>
    <w:multiLevelType w:val="multilevel"/>
    <w:tmpl w:val="A464F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7019D7"/>
    <w:multiLevelType w:val="multilevel"/>
    <w:tmpl w:val="23F8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4A3E50"/>
    <w:multiLevelType w:val="multilevel"/>
    <w:tmpl w:val="9A6E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D97B12"/>
    <w:multiLevelType w:val="multilevel"/>
    <w:tmpl w:val="61160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F1335B"/>
    <w:multiLevelType w:val="multilevel"/>
    <w:tmpl w:val="E4D8B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3603E1"/>
    <w:multiLevelType w:val="multilevel"/>
    <w:tmpl w:val="DA28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9E1B27"/>
    <w:multiLevelType w:val="multilevel"/>
    <w:tmpl w:val="DB96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7553E5"/>
    <w:multiLevelType w:val="multilevel"/>
    <w:tmpl w:val="7548E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462183"/>
    <w:multiLevelType w:val="multilevel"/>
    <w:tmpl w:val="BE66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D93A9D"/>
    <w:multiLevelType w:val="multilevel"/>
    <w:tmpl w:val="9182B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292131"/>
    <w:multiLevelType w:val="multilevel"/>
    <w:tmpl w:val="1800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4B4B6E"/>
    <w:multiLevelType w:val="multilevel"/>
    <w:tmpl w:val="F0CEB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8A3446"/>
    <w:multiLevelType w:val="multilevel"/>
    <w:tmpl w:val="21DC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9A4B0C"/>
    <w:multiLevelType w:val="hybridMultilevel"/>
    <w:tmpl w:val="B2A86ACC"/>
    <w:lvl w:ilvl="0" w:tplc="B576E880">
      <w:start w:val="1"/>
      <w:numFmt w:val="decimal"/>
      <w:pStyle w:val="Heading1"/>
      <w:lvlText w:val="%1."/>
      <w:lvlJc w:val="left"/>
      <w:pPr>
        <w:ind w:left="59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DD029A"/>
    <w:multiLevelType w:val="multilevel"/>
    <w:tmpl w:val="F89C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197EA9"/>
    <w:multiLevelType w:val="multilevel"/>
    <w:tmpl w:val="E97A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485999"/>
    <w:multiLevelType w:val="multilevel"/>
    <w:tmpl w:val="2316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F40BB0"/>
    <w:multiLevelType w:val="multilevel"/>
    <w:tmpl w:val="0D8A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6B668F"/>
    <w:multiLevelType w:val="multilevel"/>
    <w:tmpl w:val="6FB4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636BD2"/>
    <w:multiLevelType w:val="multilevel"/>
    <w:tmpl w:val="5326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104EEF"/>
    <w:multiLevelType w:val="multilevel"/>
    <w:tmpl w:val="B77C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AE24C5"/>
    <w:multiLevelType w:val="multilevel"/>
    <w:tmpl w:val="BF26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DB680C"/>
    <w:multiLevelType w:val="multilevel"/>
    <w:tmpl w:val="E0BC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54242A"/>
    <w:multiLevelType w:val="multilevel"/>
    <w:tmpl w:val="1806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753F8A"/>
    <w:multiLevelType w:val="multilevel"/>
    <w:tmpl w:val="8A58C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EB6B13"/>
    <w:multiLevelType w:val="multilevel"/>
    <w:tmpl w:val="F22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B516DC"/>
    <w:multiLevelType w:val="multilevel"/>
    <w:tmpl w:val="5C0C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3C6524"/>
    <w:multiLevelType w:val="multilevel"/>
    <w:tmpl w:val="CCFEB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49543D"/>
    <w:multiLevelType w:val="multilevel"/>
    <w:tmpl w:val="E346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706BCF"/>
    <w:multiLevelType w:val="multilevel"/>
    <w:tmpl w:val="8426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48554A"/>
    <w:multiLevelType w:val="multilevel"/>
    <w:tmpl w:val="6C50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7334C6"/>
    <w:multiLevelType w:val="multilevel"/>
    <w:tmpl w:val="7FB0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9051595">
    <w:abstractNumId w:val="19"/>
  </w:num>
  <w:num w:numId="2" w16cid:durableId="1859391547">
    <w:abstractNumId w:val="1"/>
  </w:num>
  <w:num w:numId="3" w16cid:durableId="1462655150">
    <w:abstractNumId w:val="15"/>
  </w:num>
  <w:num w:numId="4" w16cid:durableId="1408914157">
    <w:abstractNumId w:val="16"/>
  </w:num>
  <w:num w:numId="5" w16cid:durableId="647634959">
    <w:abstractNumId w:val="19"/>
  </w:num>
  <w:num w:numId="6" w16cid:durableId="1565530779">
    <w:abstractNumId w:val="19"/>
  </w:num>
  <w:num w:numId="7" w16cid:durableId="894240486">
    <w:abstractNumId w:val="19"/>
  </w:num>
  <w:num w:numId="8" w16cid:durableId="1199733139">
    <w:abstractNumId w:val="19"/>
  </w:num>
  <w:num w:numId="9" w16cid:durableId="1964190778">
    <w:abstractNumId w:val="19"/>
  </w:num>
  <w:num w:numId="10" w16cid:durableId="1538544592">
    <w:abstractNumId w:val="19"/>
  </w:num>
  <w:num w:numId="11" w16cid:durableId="644893979">
    <w:abstractNumId w:val="19"/>
  </w:num>
  <w:num w:numId="12" w16cid:durableId="1568878152">
    <w:abstractNumId w:val="19"/>
  </w:num>
  <w:num w:numId="13" w16cid:durableId="1445073268">
    <w:abstractNumId w:val="19"/>
  </w:num>
  <w:num w:numId="14" w16cid:durableId="1704286382">
    <w:abstractNumId w:val="19"/>
  </w:num>
  <w:num w:numId="15" w16cid:durableId="906577569">
    <w:abstractNumId w:val="19"/>
  </w:num>
  <w:num w:numId="16" w16cid:durableId="476387065">
    <w:abstractNumId w:val="19"/>
  </w:num>
  <w:num w:numId="17" w16cid:durableId="1097485356">
    <w:abstractNumId w:val="19"/>
  </w:num>
  <w:num w:numId="18" w16cid:durableId="1089077850">
    <w:abstractNumId w:val="19"/>
  </w:num>
  <w:num w:numId="19" w16cid:durableId="303774395">
    <w:abstractNumId w:val="19"/>
  </w:num>
  <w:num w:numId="20" w16cid:durableId="521018555">
    <w:abstractNumId w:val="19"/>
  </w:num>
  <w:num w:numId="21" w16cid:durableId="78404039">
    <w:abstractNumId w:val="19"/>
  </w:num>
  <w:num w:numId="22" w16cid:durableId="1488279876">
    <w:abstractNumId w:val="19"/>
  </w:num>
  <w:num w:numId="23" w16cid:durableId="175969100">
    <w:abstractNumId w:val="19"/>
  </w:num>
  <w:num w:numId="24" w16cid:durableId="1734233186">
    <w:abstractNumId w:val="19"/>
  </w:num>
  <w:num w:numId="25" w16cid:durableId="472677449">
    <w:abstractNumId w:val="19"/>
  </w:num>
  <w:num w:numId="26" w16cid:durableId="1422874570">
    <w:abstractNumId w:val="19"/>
  </w:num>
  <w:num w:numId="27" w16cid:durableId="1007832491">
    <w:abstractNumId w:val="19"/>
  </w:num>
  <w:num w:numId="28" w16cid:durableId="372315755">
    <w:abstractNumId w:val="19"/>
  </w:num>
  <w:num w:numId="29" w16cid:durableId="1014309434">
    <w:abstractNumId w:val="19"/>
  </w:num>
  <w:num w:numId="30" w16cid:durableId="236329285">
    <w:abstractNumId w:val="19"/>
  </w:num>
  <w:num w:numId="31" w16cid:durableId="1107967078">
    <w:abstractNumId w:val="19"/>
  </w:num>
  <w:num w:numId="32" w16cid:durableId="581913849">
    <w:abstractNumId w:val="19"/>
  </w:num>
  <w:num w:numId="33" w16cid:durableId="102120616">
    <w:abstractNumId w:val="19"/>
  </w:num>
  <w:num w:numId="34" w16cid:durableId="1636175625">
    <w:abstractNumId w:val="19"/>
  </w:num>
  <w:num w:numId="35" w16cid:durableId="308290413">
    <w:abstractNumId w:val="19"/>
  </w:num>
  <w:num w:numId="36" w16cid:durableId="687416114">
    <w:abstractNumId w:val="19"/>
  </w:num>
  <w:num w:numId="37" w16cid:durableId="565721032">
    <w:abstractNumId w:val="19"/>
  </w:num>
  <w:num w:numId="38" w16cid:durableId="849880866">
    <w:abstractNumId w:val="19"/>
  </w:num>
  <w:num w:numId="39" w16cid:durableId="447629969">
    <w:abstractNumId w:val="19"/>
  </w:num>
  <w:num w:numId="40" w16cid:durableId="1111165420">
    <w:abstractNumId w:val="19"/>
  </w:num>
  <w:num w:numId="41" w16cid:durableId="746194579">
    <w:abstractNumId w:val="19"/>
  </w:num>
  <w:num w:numId="42" w16cid:durableId="812212305">
    <w:abstractNumId w:val="19"/>
  </w:num>
  <w:num w:numId="43" w16cid:durableId="474376414">
    <w:abstractNumId w:val="19"/>
  </w:num>
  <w:num w:numId="44" w16cid:durableId="455417076">
    <w:abstractNumId w:val="19"/>
  </w:num>
  <w:num w:numId="45" w16cid:durableId="1610089334">
    <w:abstractNumId w:val="19"/>
  </w:num>
  <w:num w:numId="46" w16cid:durableId="1014965573">
    <w:abstractNumId w:val="19"/>
  </w:num>
  <w:num w:numId="47" w16cid:durableId="911887904">
    <w:abstractNumId w:val="19"/>
  </w:num>
  <w:num w:numId="48" w16cid:durableId="1252812098">
    <w:abstractNumId w:val="19"/>
  </w:num>
  <w:num w:numId="49" w16cid:durableId="1824467752">
    <w:abstractNumId w:val="19"/>
  </w:num>
  <w:num w:numId="50" w16cid:durableId="2050950386">
    <w:abstractNumId w:val="19"/>
  </w:num>
  <w:num w:numId="51" w16cid:durableId="462238107">
    <w:abstractNumId w:val="19"/>
  </w:num>
  <w:num w:numId="52" w16cid:durableId="125587251">
    <w:abstractNumId w:val="19"/>
  </w:num>
  <w:num w:numId="53" w16cid:durableId="78522517">
    <w:abstractNumId w:val="19"/>
  </w:num>
  <w:num w:numId="54" w16cid:durableId="131942072">
    <w:abstractNumId w:val="19"/>
  </w:num>
  <w:num w:numId="55" w16cid:durableId="1309047238">
    <w:abstractNumId w:val="19"/>
  </w:num>
  <w:num w:numId="56" w16cid:durableId="281810760">
    <w:abstractNumId w:val="19"/>
  </w:num>
  <w:num w:numId="57" w16cid:durableId="1707943220">
    <w:abstractNumId w:val="13"/>
  </w:num>
  <w:num w:numId="58" w16cid:durableId="1599095101">
    <w:abstractNumId w:val="21"/>
  </w:num>
  <w:num w:numId="59" w16cid:durableId="1427726809">
    <w:abstractNumId w:val="9"/>
  </w:num>
  <w:num w:numId="60" w16cid:durableId="1289359389">
    <w:abstractNumId w:val="31"/>
  </w:num>
  <w:num w:numId="61" w16cid:durableId="153298092">
    <w:abstractNumId w:val="36"/>
  </w:num>
  <w:num w:numId="62" w16cid:durableId="1622031488">
    <w:abstractNumId w:val="20"/>
  </w:num>
  <w:num w:numId="63" w16cid:durableId="529295514">
    <w:abstractNumId w:val="10"/>
  </w:num>
  <w:num w:numId="64" w16cid:durableId="1153908783">
    <w:abstractNumId w:val="4"/>
  </w:num>
  <w:num w:numId="65" w16cid:durableId="673605993">
    <w:abstractNumId w:val="6"/>
  </w:num>
  <w:num w:numId="66" w16cid:durableId="1371539560">
    <w:abstractNumId w:val="0"/>
  </w:num>
  <w:num w:numId="67" w16cid:durableId="1260913909">
    <w:abstractNumId w:val="3"/>
  </w:num>
  <w:num w:numId="68" w16cid:durableId="1430276663">
    <w:abstractNumId w:val="25"/>
  </w:num>
  <w:num w:numId="69" w16cid:durableId="1400707619">
    <w:abstractNumId w:val="37"/>
  </w:num>
  <w:num w:numId="70" w16cid:durableId="2090493427">
    <w:abstractNumId w:val="32"/>
  </w:num>
  <w:num w:numId="71" w16cid:durableId="917597129">
    <w:abstractNumId w:val="7"/>
  </w:num>
  <w:num w:numId="72" w16cid:durableId="1172329676">
    <w:abstractNumId w:val="26"/>
  </w:num>
  <w:num w:numId="73" w16cid:durableId="1923251646">
    <w:abstractNumId w:val="14"/>
  </w:num>
  <w:num w:numId="74" w16cid:durableId="1011176067">
    <w:abstractNumId w:val="2"/>
  </w:num>
  <w:num w:numId="75" w16cid:durableId="568461381">
    <w:abstractNumId w:val="28"/>
  </w:num>
  <w:num w:numId="76" w16cid:durableId="1221286375">
    <w:abstractNumId w:val="18"/>
  </w:num>
  <w:num w:numId="77" w16cid:durableId="394207488">
    <w:abstractNumId w:val="29"/>
  </w:num>
  <w:num w:numId="78" w16cid:durableId="1034386056">
    <w:abstractNumId w:val="22"/>
  </w:num>
  <w:num w:numId="79" w16cid:durableId="873347999">
    <w:abstractNumId w:val="17"/>
  </w:num>
  <w:num w:numId="80" w16cid:durableId="573592202">
    <w:abstractNumId w:val="27"/>
  </w:num>
  <w:num w:numId="81" w16cid:durableId="1344239505">
    <w:abstractNumId w:val="12"/>
  </w:num>
  <w:num w:numId="82" w16cid:durableId="1352030609">
    <w:abstractNumId w:val="5"/>
  </w:num>
  <w:num w:numId="83" w16cid:durableId="835925721">
    <w:abstractNumId w:val="23"/>
  </w:num>
  <w:num w:numId="84" w16cid:durableId="653143959">
    <w:abstractNumId w:val="30"/>
  </w:num>
  <w:num w:numId="85" w16cid:durableId="1053429769">
    <w:abstractNumId w:val="34"/>
  </w:num>
  <w:num w:numId="86" w16cid:durableId="1076901452">
    <w:abstractNumId w:val="11"/>
  </w:num>
  <w:num w:numId="87" w16cid:durableId="1587768243">
    <w:abstractNumId w:val="35"/>
  </w:num>
  <w:num w:numId="88" w16cid:durableId="450250100">
    <w:abstractNumId w:val="8"/>
  </w:num>
  <w:num w:numId="89" w16cid:durableId="376661998">
    <w:abstractNumId w:val="33"/>
  </w:num>
  <w:num w:numId="90" w16cid:durableId="481581483">
    <w:abstractNumId w:val="24"/>
  </w:num>
  <w:num w:numId="91" w16cid:durableId="2002468474">
    <w:abstractNumId w:val="19"/>
  </w:num>
  <w:num w:numId="92" w16cid:durableId="918172487">
    <w:abstractNumId w:val="19"/>
  </w:num>
  <w:num w:numId="93" w16cid:durableId="1378628531">
    <w:abstractNumId w:val="19"/>
  </w:num>
  <w:num w:numId="94" w16cid:durableId="1125544141">
    <w:abstractNumId w:val="19"/>
  </w:num>
  <w:num w:numId="95" w16cid:durableId="986785135">
    <w:abstractNumId w:val="19"/>
  </w:num>
  <w:num w:numId="96" w16cid:durableId="1384014925">
    <w:abstractNumId w:val="19"/>
  </w:num>
  <w:num w:numId="97" w16cid:durableId="1152141013">
    <w:abstractNumId w:val="19"/>
  </w:num>
  <w:num w:numId="98" w16cid:durableId="402028345">
    <w:abstractNumId w:val="19"/>
  </w:num>
  <w:num w:numId="99" w16cid:durableId="1845316477">
    <w:abstractNumId w:val="19"/>
  </w:num>
  <w:num w:numId="100" w16cid:durableId="1435828331">
    <w:abstractNumId w:val="19"/>
  </w:num>
  <w:num w:numId="101" w16cid:durableId="866337529">
    <w:abstractNumId w:val="19"/>
  </w:num>
  <w:num w:numId="102" w16cid:durableId="42413380">
    <w:abstractNumId w:val="19"/>
  </w:num>
  <w:num w:numId="103" w16cid:durableId="1292634548">
    <w:abstractNumId w:val="19"/>
  </w:num>
  <w:num w:numId="104" w16cid:durableId="233929385">
    <w:abstractNumId w:val="19"/>
  </w:num>
  <w:num w:numId="105" w16cid:durableId="1975912470">
    <w:abstractNumId w:val="19"/>
  </w:num>
  <w:num w:numId="106" w16cid:durableId="1744522892">
    <w:abstractNumId w:val="19"/>
  </w:num>
  <w:num w:numId="107" w16cid:durableId="1655141144">
    <w:abstractNumId w:val="19"/>
  </w:num>
  <w:num w:numId="108" w16cid:durableId="1373576581">
    <w:abstractNumId w:val="19"/>
  </w:num>
  <w:num w:numId="109" w16cid:durableId="1805463225">
    <w:abstractNumId w:val="19"/>
  </w:num>
  <w:num w:numId="110" w16cid:durableId="2027248796">
    <w:abstractNumId w:val="19"/>
  </w:num>
  <w:num w:numId="111" w16cid:durableId="70584649">
    <w:abstractNumId w:val="19"/>
  </w:num>
  <w:num w:numId="112" w16cid:durableId="1517159883">
    <w:abstractNumId w:val="19"/>
  </w:num>
  <w:num w:numId="113" w16cid:durableId="1231773144">
    <w:abstractNumId w:val="19"/>
  </w:num>
  <w:num w:numId="114" w16cid:durableId="1469661092">
    <w:abstractNumId w:val="19"/>
  </w:num>
  <w:num w:numId="115" w16cid:durableId="735128284">
    <w:abstractNumId w:val="19"/>
  </w:num>
  <w:num w:numId="116" w16cid:durableId="3947702">
    <w:abstractNumId w:val="19"/>
  </w:num>
  <w:num w:numId="117" w16cid:durableId="1882590210">
    <w:abstractNumId w:val="19"/>
  </w:num>
  <w:num w:numId="118" w16cid:durableId="1034111067">
    <w:abstractNumId w:val="19"/>
  </w:num>
  <w:num w:numId="119" w16cid:durableId="1729912647">
    <w:abstractNumId w:val="19"/>
  </w:num>
  <w:num w:numId="120" w16cid:durableId="935669528">
    <w:abstractNumId w:val="19"/>
  </w:num>
  <w:num w:numId="121" w16cid:durableId="1937130735">
    <w:abstractNumId w:val="19"/>
  </w:num>
  <w:num w:numId="122" w16cid:durableId="1631982908">
    <w:abstractNumId w:val="19"/>
  </w:num>
  <w:num w:numId="123" w16cid:durableId="1632906222">
    <w:abstractNumId w:val="19"/>
  </w:num>
  <w:num w:numId="124" w16cid:durableId="287274692">
    <w:abstractNumId w:val="19"/>
  </w:num>
  <w:num w:numId="125" w16cid:durableId="408312473">
    <w:abstractNumId w:val="19"/>
  </w:num>
  <w:num w:numId="126" w16cid:durableId="1652058485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514"/>
    <w:rsid w:val="00012E40"/>
    <w:rsid w:val="0003286C"/>
    <w:rsid w:val="00044E62"/>
    <w:rsid w:val="000727DA"/>
    <w:rsid w:val="00083DC8"/>
    <w:rsid w:val="000D6227"/>
    <w:rsid w:val="000F39EE"/>
    <w:rsid w:val="00110929"/>
    <w:rsid w:val="001279A7"/>
    <w:rsid w:val="00163414"/>
    <w:rsid w:val="00166336"/>
    <w:rsid w:val="00172198"/>
    <w:rsid w:val="00182735"/>
    <w:rsid w:val="001930D7"/>
    <w:rsid w:val="00223CBD"/>
    <w:rsid w:val="00224329"/>
    <w:rsid w:val="00224C86"/>
    <w:rsid w:val="00230078"/>
    <w:rsid w:val="0023412B"/>
    <w:rsid w:val="002377E4"/>
    <w:rsid w:val="00261B13"/>
    <w:rsid w:val="002928C8"/>
    <w:rsid w:val="002A3478"/>
    <w:rsid w:val="002A3535"/>
    <w:rsid w:val="002B52F2"/>
    <w:rsid w:val="002E00BE"/>
    <w:rsid w:val="002F6EE8"/>
    <w:rsid w:val="00323286"/>
    <w:rsid w:val="00336990"/>
    <w:rsid w:val="00357C94"/>
    <w:rsid w:val="003732BB"/>
    <w:rsid w:val="0039623C"/>
    <w:rsid w:val="003A0267"/>
    <w:rsid w:val="00433B3A"/>
    <w:rsid w:val="00434B11"/>
    <w:rsid w:val="004B2AE6"/>
    <w:rsid w:val="004C2C39"/>
    <w:rsid w:val="004F0497"/>
    <w:rsid w:val="004F6225"/>
    <w:rsid w:val="00511DE1"/>
    <w:rsid w:val="005C51EB"/>
    <w:rsid w:val="005E6BB6"/>
    <w:rsid w:val="00603126"/>
    <w:rsid w:val="00695342"/>
    <w:rsid w:val="006A1346"/>
    <w:rsid w:val="006A551F"/>
    <w:rsid w:val="006F0845"/>
    <w:rsid w:val="006F5A86"/>
    <w:rsid w:val="006F7C42"/>
    <w:rsid w:val="007079E0"/>
    <w:rsid w:val="007143FF"/>
    <w:rsid w:val="007229CA"/>
    <w:rsid w:val="00760A5C"/>
    <w:rsid w:val="00772DF9"/>
    <w:rsid w:val="00775E40"/>
    <w:rsid w:val="00780636"/>
    <w:rsid w:val="007824E5"/>
    <w:rsid w:val="007D3A97"/>
    <w:rsid w:val="007F115C"/>
    <w:rsid w:val="007F144A"/>
    <w:rsid w:val="00804D82"/>
    <w:rsid w:val="008166FB"/>
    <w:rsid w:val="00820263"/>
    <w:rsid w:val="0083685F"/>
    <w:rsid w:val="00836915"/>
    <w:rsid w:val="008466AA"/>
    <w:rsid w:val="00854D26"/>
    <w:rsid w:val="008638AB"/>
    <w:rsid w:val="00875D71"/>
    <w:rsid w:val="008A7D4E"/>
    <w:rsid w:val="008B4EB7"/>
    <w:rsid w:val="0094769B"/>
    <w:rsid w:val="00967A90"/>
    <w:rsid w:val="009C7514"/>
    <w:rsid w:val="009E3D96"/>
    <w:rsid w:val="00A30ABC"/>
    <w:rsid w:val="00A31355"/>
    <w:rsid w:val="00A5013E"/>
    <w:rsid w:val="00A84F75"/>
    <w:rsid w:val="00A949CC"/>
    <w:rsid w:val="00AB4096"/>
    <w:rsid w:val="00AB4B66"/>
    <w:rsid w:val="00AD5A38"/>
    <w:rsid w:val="00B01F18"/>
    <w:rsid w:val="00B025CB"/>
    <w:rsid w:val="00B13585"/>
    <w:rsid w:val="00B74B47"/>
    <w:rsid w:val="00B755EE"/>
    <w:rsid w:val="00B83238"/>
    <w:rsid w:val="00B83637"/>
    <w:rsid w:val="00B94F19"/>
    <w:rsid w:val="00BA2682"/>
    <w:rsid w:val="00BB1242"/>
    <w:rsid w:val="00BF025B"/>
    <w:rsid w:val="00BF6184"/>
    <w:rsid w:val="00C04102"/>
    <w:rsid w:val="00C2141E"/>
    <w:rsid w:val="00C36A85"/>
    <w:rsid w:val="00C41769"/>
    <w:rsid w:val="00C8300B"/>
    <w:rsid w:val="00C8571B"/>
    <w:rsid w:val="00C85B2B"/>
    <w:rsid w:val="00C87C83"/>
    <w:rsid w:val="00CB6DD7"/>
    <w:rsid w:val="00CF5BBF"/>
    <w:rsid w:val="00D5503B"/>
    <w:rsid w:val="00D628C3"/>
    <w:rsid w:val="00D65610"/>
    <w:rsid w:val="00D708D3"/>
    <w:rsid w:val="00DB3533"/>
    <w:rsid w:val="00DC643F"/>
    <w:rsid w:val="00DE1256"/>
    <w:rsid w:val="00E03201"/>
    <w:rsid w:val="00E13A3E"/>
    <w:rsid w:val="00E23FA5"/>
    <w:rsid w:val="00E31D2F"/>
    <w:rsid w:val="00E32005"/>
    <w:rsid w:val="00E56D06"/>
    <w:rsid w:val="00E95081"/>
    <w:rsid w:val="00E96085"/>
    <w:rsid w:val="00EA0AD9"/>
    <w:rsid w:val="00EA2310"/>
    <w:rsid w:val="00EB1484"/>
    <w:rsid w:val="00F04568"/>
    <w:rsid w:val="00F056B1"/>
    <w:rsid w:val="00F15FCF"/>
    <w:rsid w:val="00F338C3"/>
    <w:rsid w:val="00F35E56"/>
    <w:rsid w:val="00F460BB"/>
    <w:rsid w:val="00F4747E"/>
    <w:rsid w:val="00F55831"/>
    <w:rsid w:val="00F5746F"/>
    <w:rsid w:val="00F94AA4"/>
    <w:rsid w:val="00FF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E35A1"/>
  <w15:chartTrackingRefBased/>
  <w15:docId w15:val="{1E550491-C492-4F25-8004-B025ECA4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51F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51F"/>
    <w:pPr>
      <w:keepNext/>
      <w:keepLines/>
      <w:numPr>
        <w:numId w:val="1"/>
      </w:numPr>
      <w:spacing w:before="240" w:after="240" w:line="276" w:lineRule="auto"/>
      <w:ind w:left="1980"/>
      <w:jc w:val="center"/>
      <w:outlineLvl w:val="0"/>
    </w:pPr>
    <w:rPr>
      <w:rFonts w:eastAsiaTheme="majorEastAsia" w:cstheme="majorBidi"/>
      <w:b/>
      <w:color w:val="2E74B5" w:themeColor="accent1" w:themeShade="BF"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342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5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1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1EB"/>
  </w:style>
  <w:style w:type="paragraph" w:styleId="Footer">
    <w:name w:val="footer"/>
    <w:basedOn w:val="Normal"/>
    <w:link w:val="FooterChar"/>
    <w:uiPriority w:val="99"/>
    <w:unhideWhenUsed/>
    <w:rsid w:val="005C51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1EB"/>
  </w:style>
  <w:style w:type="character" w:styleId="Hyperlink">
    <w:name w:val="Hyperlink"/>
    <w:basedOn w:val="DefaultParagraphFont"/>
    <w:uiPriority w:val="99"/>
    <w:unhideWhenUsed/>
    <w:rsid w:val="00B94F1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551F"/>
    <w:rPr>
      <w:rFonts w:ascii="Verdana" w:eastAsiaTheme="majorEastAsia" w:hAnsi="Verdana" w:cstheme="majorBidi"/>
      <w:b/>
      <w:color w:val="2E74B5" w:themeColor="accent1" w:themeShade="BF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95342"/>
    <w:rPr>
      <w:rFonts w:ascii="Verdana" w:eastAsiaTheme="majorEastAsia" w:hAnsi="Verdana" w:cstheme="majorBidi"/>
      <w:b/>
      <w:color w:val="2E74B5" w:themeColor="accent1" w:themeShade="BF"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EA0AD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474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747E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F474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47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94A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4B11"/>
    <w:pPr>
      <w:tabs>
        <w:tab w:val="left" w:pos="660"/>
        <w:tab w:val="right" w:leader="dot" w:pos="1004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4AA4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F94A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D5503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03B"/>
    <w:rPr>
      <w:i/>
      <w:iCs/>
      <w:color w:val="404040" w:themeColor="text1" w:themeTint="BF"/>
    </w:rPr>
  </w:style>
  <w:style w:type="paragraph" w:customStyle="1" w:styleId="code">
    <w:name w:val="code"/>
    <w:basedOn w:val="Quote"/>
    <w:link w:val="codeChar"/>
    <w:qFormat/>
    <w:rsid w:val="00D5503B"/>
    <w:pPr>
      <w:jc w:val="left"/>
    </w:pPr>
    <w:rPr>
      <w:rFonts w:ascii="Consolas" w:hAnsi="Consolas"/>
      <w:i w:val="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135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odeChar">
    <w:name w:val="code Char"/>
    <w:basedOn w:val="QuoteChar"/>
    <w:link w:val="code"/>
    <w:rsid w:val="00D5503B"/>
    <w:rPr>
      <w:rFonts w:ascii="Consolas" w:hAnsi="Consolas"/>
      <w:i w:val="0"/>
      <w:iCs/>
      <w:color w:val="404040" w:themeColor="text1" w:themeTint="BF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34B11"/>
    <w:pPr>
      <w:spacing w:after="100"/>
      <w:ind w:left="440"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34B11"/>
    <w:rPr>
      <w:rFonts w:ascii="Verdana" w:hAnsi="Verdana"/>
    </w:rPr>
  </w:style>
  <w:style w:type="paragraph" w:customStyle="1" w:styleId="Info2">
    <w:name w:val="Info 2"/>
    <w:basedOn w:val="Normal"/>
    <w:qFormat/>
    <w:rsid w:val="00434B11"/>
    <w:pPr>
      <w:spacing w:after="240" w:line="240" w:lineRule="auto"/>
    </w:pPr>
    <w:rPr>
      <w:rFonts w:ascii="Roboto Condensed Light" w:eastAsia="Times New Roman" w:hAnsi="Roboto Condensed Light" w:cstheme="minorHAnsi"/>
      <w:i/>
      <w:color w:val="44546A" w:themeColor="text2"/>
      <w:szCs w:val="24"/>
    </w:rPr>
  </w:style>
  <w:style w:type="table" w:styleId="GridTable1Light-Accent2">
    <w:name w:val="Grid Table 1 Light Accent 2"/>
    <w:basedOn w:val="TableNormal"/>
    <w:uiPriority w:val="46"/>
    <w:rsid w:val="00434B11"/>
    <w:pPr>
      <w:spacing w:after="0" w:line="240" w:lineRule="auto"/>
    </w:pPr>
    <w:rPr>
      <w:sz w:val="21"/>
      <w:szCs w:val="21"/>
      <w:lang w:val="en-US"/>
    </w:rPr>
    <w:tblPr>
      <w:tblStyleRowBandSize w:val="1"/>
      <w:tblStyleColBandSize w:val="1"/>
      <w:tblInd w:w="0" w:type="nil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B83637"/>
    <w:rPr>
      <w:color w:val="808080"/>
    </w:rPr>
  </w:style>
  <w:style w:type="table" w:styleId="GridTable1Light-Accent1">
    <w:name w:val="Grid Table 1 Light Accent 1"/>
    <w:basedOn w:val="TableNormal"/>
    <w:uiPriority w:val="46"/>
    <w:rsid w:val="00967A9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967A9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59"/>
    <w:rsid w:val="00F15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0">
    <w:name w:val="Code"/>
    <w:basedOn w:val="Normal"/>
    <w:link w:val="CodeChar0"/>
    <w:qFormat/>
    <w:rsid w:val="00B025CB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0">
    <w:name w:val="Code Char"/>
    <w:basedOn w:val="DefaultParagraphFont"/>
    <w:link w:val="Code0"/>
    <w:rsid w:val="00B025CB"/>
    <w:rPr>
      <w:rFonts w:ascii="Consolas" w:hAnsi="Consolas"/>
      <w:b/>
      <w:noProof/>
      <w:lang w:val="en-US"/>
    </w:rPr>
  </w:style>
  <w:style w:type="numbering" w:customStyle="1" w:styleId="NoList1">
    <w:name w:val="No List1"/>
    <w:next w:val="NoList"/>
    <w:uiPriority w:val="99"/>
    <w:semiHidden/>
    <w:unhideWhenUsed/>
    <w:rsid w:val="0023412B"/>
  </w:style>
  <w:style w:type="paragraph" w:customStyle="1" w:styleId="msonormal0">
    <w:name w:val="msonormal"/>
    <w:basedOn w:val="Normal"/>
    <w:rsid w:val="00234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234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3412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41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412B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3412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23412B"/>
  </w:style>
  <w:style w:type="character" w:customStyle="1" w:styleId="hljs-keyword">
    <w:name w:val="hljs-keyword"/>
    <w:basedOn w:val="DefaultParagraphFont"/>
    <w:rsid w:val="0023412B"/>
  </w:style>
  <w:style w:type="character" w:customStyle="1" w:styleId="hljs-tag">
    <w:name w:val="hljs-tag"/>
    <w:basedOn w:val="DefaultParagraphFont"/>
    <w:rsid w:val="0023412B"/>
  </w:style>
  <w:style w:type="character" w:customStyle="1" w:styleId="hljs-name">
    <w:name w:val="hljs-name"/>
    <w:basedOn w:val="DefaultParagraphFont"/>
    <w:rsid w:val="0023412B"/>
  </w:style>
  <w:style w:type="character" w:customStyle="1" w:styleId="hljs-attr">
    <w:name w:val="hljs-attr"/>
    <w:basedOn w:val="DefaultParagraphFont"/>
    <w:rsid w:val="0023412B"/>
  </w:style>
  <w:style w:type="character" w:customStyle="1" w:styleId="hljs-string">
    <w:name w:val="hljs-string"/>
    <w:basedOn w:val="DefaultParagraphFont"/>
    <w:rsid w:val="0023412B"/>
  </w:style>
  <w:style w:type="character" w:customStyle="1" w:styleId="hljs-comment">
    <w:name w:val="hljs-comment"/>
    <w:basedOn w:val="DefaultParagraphFont"/>
    <w:rsid w:val="0023412B"/>
  </w:style>
  <w:style w:type="character" w:customStyle="1" w:styleId="hljs-selector-tag">
    <w:name w:val="hljs-selector-tag"/>
    <w:basedOn w:val="DefaultParagraphFont"/>
    <w:rsid w:val="0023412B"/>
  </w:style>
  <w:style w:type="character" w:customStyle="1" w:styleId="hljs-selector-class">
    <w:name w:val="hljs-selector-class"/>
    <w:basedOn w:val="DefaultParagraphFont"/>
    <w:rsid w:val="0023412B"/>
  </w:style>
  <w:style w:type="character" w:customStyle="1" w:styleId="hljs-selector-id">
    <w:name w:val="hljs-selector-id"/>
    <w:basedOn w:val="DefaultParagraphFont"/>
    <w:rsid w:val="0023412B"/>
  </w:style>
  <w:style w:type="character" w:customStyle="1" w:styleId="hljs-selector-attr">
    <w:name w:val="hljs-selector-attr"/>
    <w:basedOn w:val="DefaultParagraphFont"/>
    <w:rsid w:val="0023412B"/>
  </w:style>
  <w:style w:type="character" w:customStyle="1" w:styleId="hljs-attribute">
    <w:name w:val="hljs-attribute"/>
    <w:basedOn w:val="DefaultParagraphFont"/>
    <w:rsid w:val="0023412B"/>
  </w:style>
  <w:style w:type="character" w:customStyle="1" w:styleId="hljs-number">
    <w:name w:val="hljs-number"/>
    <w:basedOn w:val="DefaultParagraphFont"/>
    <w:rsid w:val="00234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4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4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2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6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5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3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8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9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4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2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0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1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0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0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1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6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9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4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4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4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1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4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0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83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7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5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8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4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9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1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9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0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5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5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9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6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6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9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8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6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1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3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1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3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5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6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8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7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3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1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7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7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1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9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1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7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0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9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6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1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9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3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2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9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5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2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3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4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8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8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3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4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7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0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0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0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5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4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1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5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4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5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5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0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2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3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8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94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2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1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4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0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4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2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8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3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6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6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1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2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6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4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7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6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2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8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07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4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5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6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0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2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4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1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4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8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7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43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9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7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9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8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8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1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2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9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2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0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1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7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5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8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94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4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6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7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9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7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4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2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6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5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3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6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1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85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7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4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9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1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5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5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3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9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1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1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3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1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0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8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2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5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2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7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2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8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4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9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9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3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3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0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7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83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9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9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4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0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0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0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1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9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7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7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4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3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1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3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4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0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63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1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3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4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6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2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1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2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6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2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8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6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9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9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2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0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7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19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5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8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8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9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5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5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8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4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0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9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3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3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1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8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8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4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2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2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67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1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1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8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1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8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0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1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4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7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5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2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7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0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0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0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1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1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1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217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2745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80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mchill\Downloads\Sirma%20-%20Letterhead%20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B7519-6628-44D6-B85B-D52598F77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Sirma - Letterhead -1.dotx</Template>
  <TotalTime>470</TotalTime>
  <Pages>17</Pages>
  <Words>2639</Words>
  <Characters>15046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Momchill Zarev</dc:creator>
  <cp:keywords/>
  <dc:description/>
  <cp:lastModifiedBy>Alen Paunov</cp:lastModifiedBy>
  <cp:revision>28</cp:revision>
  <cp:lastPrinted>2023-02-01T10:01:00Z</cp:lastPrinted>
  <dcterms:created xsi:type="dcterms:W3CDTF">2023-09-02T09:31:00Z</dcterms:created>
  <dcterms:modified xsi:type="dcterms:W3CDTF">2024-06-18T06:02:00Z</dcterms:modified>
  <cp:category/>
</cp:coreProperties>
</file>