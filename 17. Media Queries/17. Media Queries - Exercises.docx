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549A" w14:textId="164829B1" w:rsidR="00C01642" w:rsidRDefault="00C01642" w:rsidP="00C01642">
      <w:pPr>
        <w:pStyle w:val="Title"/>
        <w:rPr>
          <w:color w:val="44546A" w:themeColor="text2"/>
          <w:sz w:val="72"/>
          <w:szCs w:val="72"/>
          <w:lang w:val="en"/>
        </w:rPr>
      </w:pPr>
      <w:r>
        <w:rPr>
          <w:color w:val="44546A" w:themeColor="text2"/>
          <w:sz w:val="72"/>
          <w:szCs w:val="72"/>
          <w:lang w:val="en-US"/>
        </w:rPr>
        <w:t>Media Queries -</w:t>
      </w:r>
      <w:r w:rsidR="00434B11" w:rsidRPr="00012E40">
        <w:rPr>
          <w:color w:val="44546A" w:themeColor="text2"/>
          <w:sz w:val="72"/>
          <w:szCs w:val="72"/>
          <w:lang w:val="en"/>
        </w:rPr>
        <w:t>Exercise</w:t>
      </w:r>
    </w:p>
    <w:p w14:paraId="5D0B59FB" w14:textId="77777777" w:rsidR="00C01642" w:rsidRPr="00C01642" w:rsidRDefault="00C01642" w:rsidP="00C01642">
      <w:pPr>
        <w:rPr>
          <w:lang w:val="en"/>
        </w:rPr>
      </w:pPr>
    </w:p>
    <w:p w14:paraId="6C350B3C" w14:textId="65857454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In this exercise, you will practice using media queries to create a responsive web page. Media queries allow you to apply different styles to a webpage based on the characteristics of the device, such as its width, height, and orientation. You will create a simple layout that adjusts its design at different breakpoints.</w:t>
      </w:r>
    </w:p>
    <w:p w14:paraId="49FCEBFD" w14:textId="77777777" w:rsidR="00C01642" w:rsidRPr="00C01642" w:rsidRDefault="00C01642" w:rsidP="00C01642">
      <w:pPr>
        <w:rPr>
          <w:color w:val="44546A" w:themeColor="text2"/>
        </w:rPr>
      </w:pPr>
    </w:p>
    <w:p w14:paraId="06F63808" w14:textId="77777777" w:rsidR="00C01642" w:rsidRPr="00C01642" w:rsidRDefault="00C01642" w:rsidP="00C01642">
      <w:pPr>
        <w:rPr>
          <w:b/>
          <w:bCs/>
          <w:color w:val="44546A" w:themeColor="text2"/>
        </w:rPr>
      </w:pPr>
      <w:r w:rsidRPr="00C01642">
        <w:rPr>
          <w:b/>
          <w:bCs/>
          <w:color w:val="44546A" w:themeColor="text2"/>
        </w:rPr>
        <w:t>Objective</w:t>
      </w:r>
    </w:p>
    <w:p w14:paraId="2ED04CB2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Understand and apply media queries to create responsive designs.</w:t>
      </w:r>
    </w:p>
    <w:p w14:paraId="69B0DA3E" w14:textId="3643B178" w:rsid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</w:rPr>
        <w:t xml:space="preserve">Use flexbox and grid layouts in combination with media queries to achieve a fluid and </w:t>
      </w:r>
      <w:r>
        <w:rPr>
          <w:color w:val="44546A" w:themeColor="text2"/>
          <w:lang w:val="en-US"/>
        </w:rPr>
        <w:t>adaptive design.</w:t>
      </w:r>
    </w:p>
    <w:p w14:paraId="0DC43F5F" w14:textId="4DF1FC20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You will create a simple web page with a header, main content area, and footer. The layout will change based on the screen size.</w:t>
      </w:r>
    </w:p>
    <w:p w14:paraId="3CBFE845" w14:textId="7777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1200px, the layout should be a three-column grid.</w:t>
      </w:r>
    </w:p>
    <w:p w14:paraId="293E60DB" w14:textId="7777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600px and 1200px, the layout should switch to a two-column grid.</w:t>
      </w:r>
    </w:p>
    <w:p w14:paraId="2B6BBD63" w14:textId="5916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the layout should use a single-column flexbox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08AC57BC" w14:textId="77777777" w:rsidTr="00C01642">
        <w:tc>
          <w:tcPr>
            <w:tcW w:w="10042" w:type="dxa"/>
          </w:tcPr>
          <w:p w14:paraId="046097CD" w14:textId="04E79B74" w:rsidR="00C01642" w:rsidRDefault="00C01642" w:rsidP="00C01642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0163502E" w14:textId="77777777" w:rsidTr="00C01642">
        <w:tc>
          <w:tcPr>
            <w:tcW w:w="10042" w:type="dxa"/>
          </w:tcPr>
          <w:p w14:paraId="0A7FD2C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&lt;!DOCTYPE html&gt;</w:t>
            </w:r>
          </w:p>
          <w:p w14:paraId="64C52A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&lt;html lang="</w:t>
            </w:r>
            <w:proofErr w:type="spellStart"/>
            <w:r w:rsidRPr="00C01642">
              <w:rPr>
                <w:color w:val="44546A" w:themeColor="text2"/>
                <w:lang w:val="en-US"/>
              </w:rPr>
              <w:t>en</w:t>
            </w:r>
            <w:proofErr w:type="spellEnd"/>
            <w:r w:rsidRPr="00C01642">
              <w:rPr>
                <w:color w:val="44546A" w:themeColor="text2"/>
                <w:lang w:val="en-US"/>
              </w:rPr>
              <w:t>"&gt;</w:t>
            </w:r>
          </w:p>
          <w:p w14:paraId="7B09C6E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&lt;head&gt;</w:t>
            </w:r>
          </w:p>
          <w:p w14:paraId="411FB6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charset="UTF-8"&gt;</w:t>
            </w:r>
          </w:p>
          <w:p w14:paraId="789DA42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name="viewport" content="width=device-width, initial-scale=1.0"&gt;</w:t>
            </w:r>
          </w:p>
          <w:p w14:paraId="52AF865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&lt;title&gt;Responsive Design with Media Queries&lt;/title&gt;</w:t>
            </w:r>
          </w:p>
          <w:p w14:paraId="32C2BD7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&lt;style&gt;</w:t>
            </w:r>
          </w:p>
          <w:p w14:paraId="73EB0E4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body {</w:t>
            </w:r>
          </w:p>
          <w:p w14:paraId="1B8F1B9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font-family: Arial, sans-</w:t>
            </w:r>
            <w:proofErr w:type="gramStart"/>
            <w:r w:rsidRPr="00C01642">
              <w:rPr>
                <w:color w:val="44546A" w:themeColor="text2"/>
                <w:lang w:val="en-US"/>
              </w:rPr>
              <w:t>serif;</w:t>
            </w:r>
            <w:proofErr w:type="gramEnd"/>
          </w:p>
          <w:p w14:paraId="5C228EC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margin: </w:t>
            </w:r>
            <w:proofErr w:type="gramStart"/>
            <w:r w:rsidRPr="00C01642">
              <w:rPr>
                <w:color w:val="44546A" w:themeColor="text2"/>
                <w:lang w:val="en-US"/>
              </w:rPr>
              <w:t>0;</w:t>
            </w:r>
            <w:proofErr w:type="gramEnd"/>
          </w:p>
          <w:p w14:paraId="34CC4C1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</w:t>
            </w:r>
            <w:proofErr w:type="gramStart"/>
            <w:r w:rsidRPr="00C01642">
              <w:rPr>
                <w:color w:val="44546A" w:themeColor="text2"/>
                <w:lang w:val="en-US"/>
              </w:rPr>
              <w:t>0;</w:t>
            </w:r>
            <w:proofErr w:type="gramEnd"/>
          </w:p>
          <w:p w14:paraId="1C9032D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2FA970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4280C13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.container {</w:t>
            </w:r>
          </w:p>
          <w:p w14:paraId="3E682E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3DD2DE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5DA68F0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header, footer {</w:t>
            </w:r>
          </w:p>
          <w:p w14:paraId="59C8F6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</w:t>
            </w:r>
            <w:proofErr w:type="gramStart"/>
            <w:r w:rsidRPr="00C01642">
              <w:rPr>
                <w:color w:val="44546A" w:themeColor="text2"/>
                <w:lang w:val="en-US"/>
              </w:rPr>
              <w:t>#333;</w:t>
            </w:r>
            <w:proofErr w:type="gramEnd"/>
          </w:p>
          <w:p w14:paraId="0D99DE6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color: </w:t>
            </w:r>
            <w:proofErr w:type="gramStart"/>
            <w:r w:rsidRPr="00C01642">
              <w:rPr>
                <w:color w:val="44546A" w:themeColor="text2"/>
                <w:lang w:val="en-US"/>
              </w:rPr>
              <w:t>white;</w:t>
            </w:r>
            <w:proofErr w:type="gramEnd"/>
          </w:p>
          <w:p w14:paraId="62F5705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text-align: </w:t>
            </w:r>
            <w:proofErr w:type="gramStart"/>
            <w:r w:rsidRPr="00C01642">
              <w:rPr>
                <w:color w:val="44546A" w:themeColor="text2"/>
                <w:lang w:val="en-US"/>
              </w:rPr>
              <w:t>center;</w:t>
            </w:r>
            <w:proofErr w:type="gramEnd"/>
          </w:p>
          <w:p w14:paraId="7CE323B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10px </w:t>
            </w:r>
            <w:proofErr w:type="gramStart"/>
            <w:r w:rsidRPr="00C01642">
              <w:rPr>
                <w:color w:val="44546A" w:themeColor="text2"/>
                <w:lang w:val="en-US"/>
              </w:rPr>
              <w:t>0;</w:t>
            </w:r>
            <w:proofErr w:type="gramEnd"/>
          </w:p>
          <w:p w14:paraId="30DE6EE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051C07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3B51EE6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lastRenderedPageBreak/>
              <w:t xml:space="preserve">        main {</w:t>
            </w:r>
          </w:p>
          <w:p w14:paraId="51329B7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#</w:t>
            </w:r>
            <w:proofErr w:type="gramStart"/>
            <w:r w:rsidRPr="00C01642">
              <w:rPr>
                <w:color w:val="44546A" w:themeColor="text2"/>
                <w:lang w:val="en-US"/>
              </w:rPr>
              <w:t>f4f4f4;</w:t>
            </w:r>
            <w:proofErr w:type="gramEnd"/>
          </w:p>
          <w:p w14:paraId="1D83D0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</w:t>
            </w:r>
            <w:proofErr w:type="gramStart"/>
            <w:r w:rsidRPr="00C01642">
              <w:rPr>
                <w:color w:val="44546A" w:themeColor="text2"/>
                <w:lang w:val="en-US"/>
              </w:rPr>
              <w:t>10px;</w:t>
            </w:r>
            <w:proofErr w:type="gramEnd"/>
          </w:p>
          <w:p w14:paraId="64D8BF7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A35925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43B0AB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</w:t>
            </w:r>
            <w:proofErr w:type="gramStart"/>
            <w:r w:rsidRPr="00C01642">
              <w:rPr>
                <w:color w:val="44546A" w:themeColor="text2"/>
                <w:lang w:val="en-US"/>
              </w:rPr>
              <w:t>.box</w:t>
            </w:r>
            <w:proofErr w:type="gramEnd"/>
            <w:r w:rsidRPr="00C01642">
              <w:rPr>
                <w:color w:val="44546A" w:themeColor="text2"/>
                <w:lang w:val="en-US"/>
              </w:rPr>
              <w:t xml:space="preserve"> {</w:t>
            </w:r>
          </w:p>
          <w:p w14:paraId="0816C76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#</w:t>
            </w:r>
            <w:proofErr w:type="gramStart"/>
            <w:r w:rsidRPr="00C01642">
              <w:rPr>
                <w:color w:val="44546A" w:themeColor="text2"/>
                <w:lang w:val="en-US"/>
              </w:rPr>
              <w:t>ddd;</w:t>
            </w:r>
            <w:proofErr w:type="gramEnd"/>
          </w:p>
          <w:p w14:paraId="6CED7C3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</w:t>
            </w:r>
            <w:proofErr w:type="gramStart"/>
            <w:r w:rsidRPr="00C01642">
              <w:rPr>
                <w:color w:val="44546A" w:themeColor="text2"/>
                <w:lang w:val="en-US"/>
              </w:rPr>
              <w:t>20px;</w:t>
            </w:r>
            <w:proofErr w:type="gramEnd"/>
          </w:p>
          <w:p w14:paraId="6DC3E94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border: 1px solid #</w:t>
            </w:r>
            <w:proofErr w:type="gramStart"/>
            <w:r w:rsidRPr="00C01642">
              <w:rPr>
                <w:color w:val="44546A" w:themeColor="text2"/>
                <w:lang w:val="en-US"/>
              </w:rPr>
              <w:t>ccc;</w:t>
            </w:r>
            <w:proofErr w:type="gramEnd"/>
          </w:p>
          <w:p w14:paraId="0FD84C5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text-align: </w:t>
            </w:r>
            <w:proofErr w:type="gramStart"/>
            <w:r w:rsidRPr="00C01642">
              <w:rPr>
                <w:color w:val="44546A" w:themeColor="text2"/>
                <w:lang w:val="en-US"/>
              </w:rPr>
              <w:t>center;</w:t>
            </w:r>
            <w:proofErr w:type="gramEnd"/>
          </w:p>
          <w:p w14:paraId="77F5647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C1C38A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1B5DEE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600px) and (max-width: 1199px) {</w:t>
            </w:r>
          </w:p>
          <w:p w14:paraId="3934BF9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7D814AA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641909C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2F9A25D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47AA62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1200px) {</w:t>
            </w:r>
          </w:p>
          <w:p w14:paraId="6E86281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16FFF1B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73E8F00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4A4CB0E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</w:t>
            </w:r>
          </w:p>
          <w:p w14:paraId="7B2C6E7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(max-width: 599px) {</w:t>
            </w:r>
          </w:p>
          <w:p w14:paraId="729649B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758B7DA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36033A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CA977B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&lt;/style&gt;</w:t>
            </w:r>
          </w:p>
          <w:p w14:paraId="2C6355B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&lt;/head&gt;</w:t>
            </w:r>
          </w:p>
          <w:p w14:paraId="79DD29D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&lt;body&gt;</w:t>
            </w:r>
          </w:p>
          <w:p w14:paraId="349A48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&lt;header&gt;</w:t>
            </w:r>
          </w:p>
          <w:p w14:paraId="1DD4010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&lt;h1&gt;Responsive Design Example&lt;/h1&gt;</w:t>
            </w:r>
          </w:p>
          <w:p w14:paraId="6938EBB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&lt;/header&gt;</w:t>
            </w:r>
          </w:p>
          <w:p w14:paraId="47B8D5A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&lt;div class="container"&gt;</w:t>
            </w:r>
          </w:p>
          <w:p w14:paraId="18EA3F2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1&lt;/div&gt;</w:t>
            </w:r>
          </w:p>
          <w:p w14:paraId="6D85142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2&lt;/div&gt;</w:t>
            </w:r>
          </w:p>
          <w:p w14:paraId="25621DD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3&lt;/div&gt;</w:t>
            </w:r>
          </w:p>
          <w:p w14:paraId="401F91A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&lt;/div&gt;</w:t>
            </w:r>
          </w:p>
          <w:p w14:paraId="162397A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&lt;footer&gt;</w:t>
            </w:r>
          </w:p>
          <w:p w14:paraId="6E7C947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&lt;p&gt;&amp;copy; 2024 Responsive Design&lt;/p&gt;</w:t>
            </w:r>
          </w:p>
          <w:p w14:paraId="3C57792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&lt;/footer&gt;</w:t>
            </w:r>
          </w:p>
          <w:p w14:paraId="02D0DA8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&lt;/body&gt;</w:t>
            </w:r>
          </w:p>
          <w:p w14:paraId="56AE8CFB" w14:textId="215BB6A6" w:rsid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&lt;/html&gt;</w:t>
            </w:r>
          </w:p>
        </w:tc>
      </w:tr>
    </w:tbl>
    <w:p w14:paraId="6EDD98DC" w14:textId="77777777" w:rsidR="00C01642" w:rsidRDefault="00C01642" w:rsidP="00C01642">
      <w:pPr>
        <w:rPr>
          <w:color w:val="44546A" w:themeColor="text2"/>
          <w:lang w:val="en-US"/>
        </w:rPr>
      </w:pPr>
    </w:p>
    <w:p w14:paraId="21A3CADC" w14:textId="77777777" w:rsidR="00C01642" w:rsidRPr="00C01642" w:rsidRDefault="00C01642" w:rsidP="00C01642">
      <w:pPr>
        <w:rPr>
          <w:b/>
          <w:bCs/>
          <w:color w:val="44546A" w:themeColor="text2"/>
        </w:rPr>
      </w:pPr>
      <w:r w:rsidRPr="00C01642">
        <w:rPr>
          <w:b/>
          <w:bCs/>
          <w:color w:val="44546A" w:themeColor="text2"/>
        </w:rPr>
        <w:t>Tasks</w:t>
      </w:r>
    </w:p>
    <w:p w14:paraId="23AA2E98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Initial Setup: Examine the starter code. Ensure you understand the basic structure of the HTML and the initial CSS styling.</w:t>
      </w:r>
    </w:p>
    <w:p w14:paraId="52CA3A6F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Media Queries: Implement the provided media queries to achieve the desired layout changes at the specified breakpoints.</w:t>
      </w:r>
    </w:p>
    <w:p w14:paraId="33309D86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lastRenderedPageBreak/>
        <w:t>For screens wider than 1200px, apply a three-column grid layout.</w:t>
      </w:r>
    </w:p>
    <w:p w14:paraId="6B17F86A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For screens between 600px and 1200px, apply a two-column grid layout.</w:t>
      </w:r>
    </w:p>
    <w:p w14:paraId="11A1F971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For screens narrower than 600px, switch to a single-column flexbox layout.</w:t>
      </w:r>
    </w:p>
    <w:p w14:paraId="0DEB0C24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Test Responsiveness: Use your browser's developer tools to simulate different screen sizes and verify that the layout changes correctly at each breakpoint.</w:t>
      </w:r>
    </w:p>
    <w:p w14:paraId="0D3D7B60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Enhance Styles: Optionally, enhance the styles for the header, footer, and boxes to improve the visual appeal of the page.</w:t>
      </w:r>
    </w:p>
    <w:p w14:paraId="69782B0D" w14:textId="77777777" w:rsidR="00C01642" w:rsidRDefault="00C01642" w:rsidP="00B01F18">
      <w:pPr>
        <w:rPr>
          <w:color w:val="44546A" w:themeColor="text2"/>
          <w:lang w:val="en-US"/>
        </w:rPr>
      </w:pPr>
    </w:p>
    <w:p w14:paraId="05E29FC4" w14:textId="165F2171" w:rsidR="001930DB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5A92B9E6" wp14:editId="3972C7F8">
            <wp:extent cx="6383020" cy="1204595"/>
            <wp:effectExtent l="0" t="0" r="0" b="0"/>
            <wp:docPr id="5826115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1516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DB97" w14:textId="750AD026" w:rsidR="001930DB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3AE02AC8" wp14:editId="29BD41AA">
            <wp:extent cx="6383020" cy="2220595"/>
            <wp:effectExtent l="0" t="0" r="0" b="8255"/>
            <wp:docPr id="59970063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0637" name="Picture 1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CCC" w14:textId="0F5DDB37" w:rsidR="00CA73C4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lastRenderedPageBreak/>
        <w:drawing>
          <wp:inline distT="0" distB="0" distL="0" distR="0" wp14:anchorId="1EAF8328" wp14:editId="2D6E11B8">
            <wp:extent cx="4083050" cy="3210029"/>
            <wp:effectExtent l="0" t="0" r="0" b="9525"/>
            <wp:docPr id="70095481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4817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548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C94" w14:textId="77777777" w:rsidR="001930DB" w:rsidRDefault="001930DB" w:rsidP="00B01F18">
      <w:pPr>
        <w:rPr>
          <w:color w:val="44546A" w:themeColor="text2"/>
          <w:lang w:val="en-US"/>
        </w:rPr>
      </w:pPr>
    </w:p>
    <w:p w14:paraId="2F407E92" w14:textId="1647F748" w:rsidR="00C01642" w:rsidRPr="001930DB" w:rsidRDefault="00C01642" w:rsidP="00B01F18">
      <w:pPr>
        <w:rPr>
          <w:b/>
          <w:bCs/>
          <w:color w:val="44546A" w:themeColor="text2"/>
          <w:lang w:val="en-US"/>
        </w:rPr>
      </w:pPr>
      <w:r w:rsidRPr="001930DB">
        <w:rPr>
          <w:b/>
          <w:bCs/>
          <w:color w:val="44546A" w:themeColor="text2"/>
          <w:lang w:val="en-US"/>
        </w:rPr>
        <w:t>Advanced</w:t>
      </w:r>
    </w:p>
    <w:p w14:paraId="45DADC22" w14:textId="61E64EF5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In this advanced exercise, you will create a more complex responsive web page using media queries in combination with flexbox and grid layouts. The page will include a header, a navigation bar, a main content area with multiple sections, and a footer. The layout will adapt to various screen sizes.</w:t>
      </w:r>
    </w:p>
    <w:p w14:paraId="783BEFDF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Objective</w:t>
      </w:r>
    </w:p>
    <w:p w14:paraId="2E6E30F4" w14:textId="77777777" w:rsidR="00C01642" w:rsidRPr="00C01642" w:rsidRDefault="00C01642" w:rsidP="00C01642">
      <w:pPr>
        <w:numPr>
          <w:ilvl w:val="0"/>
          <w:numId w:val="58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Apply media queries, flexbox, and grid layouts to create a complex responsive web page.</w:t>
      </w:r>
    </w:p>
    <w:p w14:paraId="5458CCB1" w14:textId="77777777" w:rsidR="00C01642" w:rsidRPr="00C01642" w:rsidRDefault="00C01642" w:rsidP="00C01642">
      <w:pPr>
        <w:numPr>
          <w:ilvl w:val="0"/>
          <w:numId w:val="58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Ensure that the page layout adapts seamlessly to different screen sizes.</w:t>
      </w:r>
    </w:p>
    <w:p w14:paraId="6DB18A26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Instructions</w:t>
      </w:r>
    </w:p>
    <w:p w14:paraId="4F0DCA91" w14:textId="77777777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You will create a web page with the following sections:</w:t>
      </w:r>
    </w:p>
    <w:p w14:paraId="5F20F2C4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Header</w:t>
      </w:r>
      <w:r w:rsidRPr="00C01642">
        <w:rPr>
          <w:color w:val="44546A" w:themeColor="text2"/>
          <w:lang w:val="en-US"/>
        </w:rPr>
        <w:t>: Contains the site title.</w:t>
      </w:r>
    </w:p>
    <w:p w14:paraId="0E0E3E18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Navigation Bar</w:t>
      </w:r>
      <w:r w:rsidRPr="00C01642">
        <w:rPr>
          <w:color w:val="44546A" w:themeColor="text2"/>
          <w:lang w:val="en-US"/>
        </w:rPr>
        <w:t>: Contains links to different sections of the page.</w:t>
      </w:r>
    </w:p>
    <w:p w14:paraId="5370DFFB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Main Content</w:t>
      </w:r>
      <w:r w:rsidRPr="00C01642">
        <w:rPr>
          <w:color w:val="44546A" w:themeColor="text2"/>
          <w:lang w:val="en-US"/>
        </w:rPr>
        <w:t>: Divided into four sections.</w:t>
      </w:r>
    </w:p>
    <w:p w14:paraId="2C4D820B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Footer</w:t>
      </w:r>
      <w:r w:rsidRPr="00C01642">
        <w:rPr>
          <w:color w:val="44546A" w:themeColor="text2"/>
          <w:lang w:val="en-US"/>
        </w:rPr>
        <w:t>: Contains footer content.</w:t>
      </w:r>
    </w:p>
    <w:p w14:paraId="34829C04" w14:textId="77777777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The layout should adapt based on the screen size:</w:t>
      </w:r>
    </w:p>
    <w:p w14:paraId="11A80BE4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1400px, the navigation bar should be horizontal, and the main content should be a four-column grid.</w:t>
      </w:r>
    </w:p>
    <w:p w14:paraId="76DCD369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900px and 1400px, the navigation bar should be vertical, and the main content should be a two-column grid.</w:t>
      </w:r>
    </w:p>
    <w:p w14:paraId="10A75C15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lastRenderedPageBreak/>
        <w:t>For screens between 600px and 900px, the navigation bar should be hidden, and the main content should be a single-column flexbox layout.</w:t>
      </w:r>
    </w:p>
    <w:p w14:paraId="7F844BB2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the navigation bar should be hidden, and the main content should be a single-column flexbox layout with adjusted padding.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63723B2C" w14:textId="77777777" w:rsidTr="00C01642">
        <w:tc>
          <w:tcPr>
            <w:tcW w:w="10042" w:type="dxa"/>
          </w:tcPr>
          <w:p w14:paraId="781F4A4C" w14:textId="0EC9693B" w:rsidR="00C01642" w:rsidRDefault="00C01642" w:rsidP="00B01F18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433C1095" w14:textId="77777777" w:rsidTr="00C01642">
        <w:tc>
          <w:tcPr>
            <w:tcW w:w="10042" w:type="dxa"/>
          </w:tcPr>
          <w:p w14:paraId="5A2CFDF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&lt;!DOCTYPE html&gt;</w:t>
            </w:r>
          </w:p>
          <w:p w14:paraId="0B17DD4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&lt;html lang="</w:t>
            </w:r>
            <w:proofErr w:type="spellStart"/>
            <w:r w:rsidRPr="00C01642">
              <w:rPr>
                <w:color w:val="44546A" w:themeColor="text2"/>
                <w:lang w:val="en-US"/>
              </w:rPr>
              <w:t>en</w:t>
            </w:r>
            <w:proofErr w:type="spellEnd"/>
            <w:r w:rsidRPr="00C01642">
              <w:rPr>
                <w:color w:val="44546A" w:themeColor="text2"/>
                <w:lang w:val="en-US"/>
              </w:rPr>
              <w:t>"&gt;</w:t>
            </w:r>
          </w:p>
          <w:p w14:paraId="2D90998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&lt;head&gt;</w:t>
            </w:r>
          </w:p>
          <w:p w14:paraId="1F5E946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charset="UTF-8"&gt;</w:t>
            </w:r>
          </w:p>
          <w:p w14:paraId="0A6F19E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name="viewport" content="width=device-width, initial-scale=1.0"&gt;</w:t>
            </w:r>
          </w:p>
          <w:p w14:paraId="634112B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&lt;title&gt;Advanced Responsive Design&lt;/title&gt;</w:t>
            </w:r>
          </w:p>
          <w:p w14:paraId="527732D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&lt;style&gt;</w:t>
            </w:r>
          </w:p>
          <w:p w14:paraId="41E57B4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body {</w:t>
            </w:r>
          </w:p>
          <w:p w14:paraId="2556AB9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09013B9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F57B5C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header, footer {</w:t>
            </w:r>
          </w:p>
          <w:p w14:paraId="2D86E8A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2B974F9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66D52B4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nav {</w:t>
            </w:r>
          </w:p>
          <w:p w14:paraId="52799DD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EA9F98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79D7A75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nav a {</w:t>
            </w:r>
          </w:p>
          <w:p w14:paraId="6CFA1A1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51C754C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670BEBC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.container {</w:t>
            </w:r>
          </w:p>
          <w:p w14:paraId="23CB21C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42DCCEB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BF2945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</w:t>
            </w:r>
            <w:proofErr w:type="gramStart"/>
            <w:r w:rsidRPr="00C01642">
              <w:rPr>
                <w:color w:val="44546A" w:themeColor="text2"/>
                <w:lang w:val="en-US"/>
              </w:rPr>
              <w:t>.section</w:t>
            </w:r>
            <w:proofErr w:type="gramEnd"/>
            <w:r w:rsidRPr="00C01642">
              <w:rPr>
                <w:color w:val="44546A" w:themeColor="text2"/>
                <w:lang w:val="en-US"/>
              </w:rPr>
              <w:t xml:space="preserve"> {</w:t>
            </w:r>
          </w:p>
          <w:p w14:paraId="371C7CEB" w14:textId="0E6AEE25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</w:t>
            </w:r>
          </w:p>
          <w:p w14:paraId="5AF109B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C0F13E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197BCEB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600px) and (max-width: 899px) {</w:t>
            </w:r>
          </w:p>
          <w:p w14:paraId="3DB5890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4373541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3A6CFCB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2290CC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5AF3405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40F961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3A16397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1A82F9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900px) and (max-width: 1399px) {</w:t>
            </w:r>
          </w:p>
          <w:p w14:paraId="2C35F8F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4A3C4CF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66123D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57A93B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1A4FDEC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521BC4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7A40B6A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1FACDE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1400px) {</w:t>
            </w:r>
          </w:p>
          <w:p w14:paraId="45D6D0C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3C62130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lastRenderedPageBreak/>
              <w:t xml:space="preserve">            }</w:t>
            </w:r>
          </w:p>
          <w:p w14:paraId="1981E89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7C5916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314A788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10FDFB1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7A95FE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&lt;/style&gt;</w:t>
            </w:r>
          </w:p>
          <w:p w14:paraId="675795C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&lt;/head&gt;</w:t>
            </w:r>
          </w:p>
          <w:p w14:paraId="2619BA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&lt;body&gt;</w:t>
            </w:r>
          </w:p>
          <w:p w14:paraId="4422029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&lt;header&gt;</w:t>
            </w:r>
          </w:p>
          <w:p w14:paraId="67C9C9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&lt;h1&gt;Advanced Responsive Design&lt;/h1&gt;</w:t>
            </w:r>
          </w:p>
          <w:p w14:paraId="433A5BC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&lt;/header&gt;</w:t>
            </w:r>
          </w:p>
          <w:p w14:paraId="30E02F6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&lt;nav&gt;</w:t>
            </w:r>
          </w:p>
          <w:p w14:paraId="2388105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</w:t>
            </w:r>
            <w:proofErr w:type="spellStart"/>
            <w:r w:rsidRPr="00C01642">
              <w:rPr>
                <w:color w:val="44546A" w:themeColor="text2"/>
                <w:lang w:val="en-US"/>
              </w:rPr>
              <w:t>href</w:t>
            </w:r>
            <w:proofErr w:type="spellEnd"/>
            <w:r w:rsidRPr="00C01642">
              <w:rPr>
                <w:color w:val="44546A" w:themeColor="text2"/>
                <w:lang w:val="en-US"/>
              </w:rPr>
              <w:t>="#section1"&gt;Section 1&lt;/a&gt;</w:t>
            </w:r>
          </w:p>
          <w:p w14:paraId="35E68AE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</w:t>
            </w:r>
            <w:proofErr w:type="spellStart"/>
            <w:r w:rsidRPr="00C01642">
              <w:rPr>
                <w:color w:val="44546A" w:themeColor="text2"/>
                <w:lang w:val="en-US"/>
              </w:rPr>
              <w:t>href</w:t>
            </w:r>
            <w:proofErr w:type="spellEnd"/>
            <w:r w:rsidRPr="00C01642">
              <w:rPr>
                <w:color w:val="44546A" w:themeColor="text2"/>
                <w:lang w:val="en-US"/>
              </w:rPr>
              <w:t>="#section2"&gt;Section 2&lt;/a&gt;</w:t>
            </w:r>
          </w:p>
          <w:p w14:paraId="686AADF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</w:t>
            </w:r>
            <w:proofErr w:type="spellStart"/>
            <w:r w:rsidRPr="00C01642">
              <w:rPr>
                <w:color w:val="44546A" w:themeColor="text2"/>
                <w:lang w:val="en-US"/>
              </w:rPr>
              <w:t>href</w:t>
            </w:r>
            <w:proofErr w:type="spellEnd"/>
            <w:r w:rsidRPr="00C01642">
              <w:rPr>
                <w:color w:val="44546A" w:themeColor="text2"/>
                <w:lang w:val="en-US"/>
              </w:rPr>
              <w:t>="#section3"&gt;Section 3&lt;/a&gt;</w:t>
            </w:r>
          </w:p>
          <w:p w14:paraId="5FA0702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</w:t>
            </w:r>
            <w:proofErr w:type="spellStart"/>
            <w:r w:rsidRPr="00C01642">
              <w:rPr>
                <w:color w:val="44546A" w:themeColor="text2"/>
                <w:lang w:val="en-US"/>
              </w:rPr>
              <w:t>href</w:t>
            </w:r>
            <w:proofErr w:type="spellEnd"/>
            <w:r w:rsidRPr="00C01642">
              <w:rPr>
                <w:color w:val="44546A" w:themeColor="text2"/>
                <w:lang w:val="en-US"/>
              </w:rPr>
              <w:t>="#section4"&gt;Section 4&lt;/a&gt;</w:t>
            </w:r>
          </w:p>
          <w:p w14:paraId="28FACA4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&lt;/nav&gt;</w:t>
            </w:r>
          </w:p>
          <w:p w14:paraId="382EDE4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&lt;div class="container"&gt;</w:t>
            </w:r>
          </w:p>
          <w:p w14:paraId="79125DD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id="section1" class="section"&gt;Section 1&lt;/div&gt;</w:t>
            </w:r>
          </w:p>
          <w:p w14:paraId="50A74B0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id="section2" class="section"&gt;Section 2&lt;/div&gt;</w:t>
            </w:r>
          </w:p>
          <w:p w14:paraId="3CF6863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id="section3" class="section"&gt;Section 3&lt;/div&gt;</w:t>
            </w:r>
          </w:p>
          <w:p w14:paraId="5886CB2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id="section4" class="section"&gt;Section 4&lt;/div&gt;</w:t>
            </w:r>
          </w:p>
          <w:p w14:paraId="462DAB8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&lt;/div&gt;</w:t>
            </w:r>
          </w:p>
          <w:p w14:paraId="611B4C7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&lt;footer&gt;</w:t>
            </w:r>
          </w:p>
          <w:p w14:paraId="6F52327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&lt;p&gt;&amp;copy; 2024 Advanced Responsive Design&lt;/p&gt;</w:t>
            </w:r>
          </w:p>
          <w:p w14:paraId="3F6633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&lt;/footer&gt;</w:t>
            </w:r>
          </w:p>
          <w:p w14:paraId="4EE0168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&lt;/body&gt;</w:t>
            </w:r>
          </w:p>
          <w:p w14:paraId="3054E0AD" w14:textId="05CCF4D7" w:rsid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&lt;/html&gt;</w:t>
            </w:r>
          </w:p>
        </w:tc>
      </w:tr>
    </w:tbl>
    <w:p w14:paraId="5675D065" w14:textId="77777777" w:rsidR="00C01642" w:rsidRDefault="00C01642" w:rsidP="00B01F18">
      <w:pPr>
        <w:rPr>
          <w:color w:val="44546A" w:themeColor="text2"/>
          <w:lang w:val="en-US"/>
        </w:rPr>
      </w:pPr>
    </w:p>
    <w:p w14:paraId="709FEA96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Tasks</w:t>
      </w:r>
    </w:p>
    <w:p w14:paraId="41F77979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Initial Setup</w:t>
      </w:r>
      <w:r w:rsidRPr="00C01642">
        <w:rPr>
          <w:color w:val="44546A" w:themeColor="text2"/>
          <w:lang w:val="en-US"/>
        </w:rPr>
        <w:t>: Review the starter code to understand the structure and initial styles.</w:t>
      </w:r>
    </w:p>
    <w:p w14:paraId="4DFBEFE5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Implement Media Queries</w:t>
      </w:r>
      <w:r w:rsidRPr="00C01642">
        <w:rPr>
          <w:color w:val="44546A" w:themeColor="text2"/>
          <w:lang w:val="en-US"/>
        </w:rPr>
        <w:t>: Complete the provided media queries to achieve the desired layout adjustments at the specified breakpoints.</w:t>
      </w:r>
    </w:p>
    <w:p w14:paraId="552F1555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1400px, ensure the navigation bar is horizontal, and the main content uses a four-column grid layout.</w:t>
      </w:r>
    </w:p>
    <w:p w14:paraId="0A52425D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900px and 1400px, the navigation bar should be vertical and fixed on the left, and the main content should use a two-column grid layout.</w:t>
      </w:r>
    </w:p>
    <w:p w14:paraId="10C88D28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600px and 900px, hide the navigation bar and switch to a single-column flexbox layout for the main content.</w:t>
      </w:r>
    </w:p>
    <w:p w14:paraId="78DBE0D0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ensure the navigation bar remains hidden and the main content uses a single-column flexbox layout with adjusted padding.</w:t>
      </w:r>
    </w:p>
    <w:p w14:paraId="264C8EFD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lastRenderedPageBreak/>
        <w:t>Test Responsiveness</w:t>
      </w:r>
      <w:r w:rsidRPr="00C01642">
        <w:rPr>
          <w:color w:val="44546A" w:themeColor="text2"/>
          <w:lang w:val="en-US"/>
        </w:rPr>
        <w:t>: Use the browser's developer tools to test the layout at different screen sizes and ensure the design adapts correctly.</w:t>
      </w:r>
    </w:p>
    <w:p w14:paraId="62164A76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Enhance Styles</w:t>
      </w:r>
      <w:r w:rsidRPr="00C01642">
        <w:rPr>
          <w:color w:val="44546A" w:themeColor="text2"/>
          <w:lang w:val="en-US"/>
        </w:rPr>
        <w:t>: Optionally, enhance the visual styles for the header, navigation bar, sections, and footer to improve the overall look and feel.</w:t>
      </w:r>
    </w:p>
    <w:p w14:paraId="4FDBA235" w14:textId="77777777" w:rsidR="00C01642" w:rsidRDefault="00C01642" w:rsidP="00B01F18">
      <w:pPr>
        <w:rPr>
          <w:color w:val="44546A" w:themeColor="text2"/>
          <w:lang w:val="en-US"/>
        </w:rPr>
      </w:pPr>
    </w:p>
    <w:p w14:paraId="3FCC5B64" w14:textId="77777777" w:rsidR="00C01642" w:rsidRDefault="00C01642" w:rsidP="00B01F18">
      <w:pPr>
        <w:rPr>
          <w:color w:val="44546A" w:themeColor="text2"/>
          <w:lang w:val="en-US"/>
        </w:rPr>
      </w:pPr>
    </w:p>
    <w:p w14:paraId="32BC963B" w14:textId="7D3D0C95" w:rsid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Desktop</w:t>
      </w:r>
      <w:r>
        <w:rPr>
          <w:noProof/>
        </w:rPr>
        <w:drawing>
          <wp:inline distT="0" distB="0" distL="0" distR="0" wp14:anchorId="755A5CDA" wp14:editId="253CFD1C">
            <wp:extent cx="6383020" cy="1431290"/>
            <wp:effectExtent l="0" t="0" r="0" b="0"/>
            <wp:docPr id="165428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855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124" w14:textId="1156B170" w:rsid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Tablet</w:t>
      </w:r>
    </w:p>
    <w:p w14:paraId="21682C22" w14:textId="29578267" w:rsidR="00C01642" w:rsidRDefault="00C01642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1D327566" wp14:editId="7145539F">
            <wp:extent cx="6383020" cy="4194175"/>
            <wp:effectExtent l="0" t="0" r="0" b="0"/>
            <wp:docPr id="193808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0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9D04" w14:textId="10C5C6DE" w:rsidR="00C01642" w:rsidRP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lastRenderedPageBreak/>
        <w:t>Mobile:</w:t>
      </w:r>
      <w:r>
        <w:rPr>
          <w:noProof/>
        </w:rPr>
        <w:drawing>
          <wp:inline distT="0" distB="0" distL="0" distR="0" wp14:anchorId="030955B6" wp14:editId="356CE652">
            <wp:extent cx="6383020" cy="6609715"/>
            <wp:effectExtent l="0" t="0" r="0" b="635"/>
            <wp:docPr id="181518755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7557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42" w:rsidRPr="00C01642" w:rsidSect="00F056B1">
      <w:headerReference w:type="default" r:id="rId14"/>
      <w:footerReference w:type="default" r:id="rId15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488F1" w14:textId="77777777" w:rsidR="0078557A" w:rsidRDefault="0078557A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311D6A3" w14:textId="77777777" w:rsidR="0078557A" w:rsidRDefault="0078557A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93230" w14:textId="77777777" w:rsidR="0078557A" w:rsidRDefault="0078557A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1B4A938" w14:textId="77777777" w:rsidR="0078557A" w:rsidRDefault="0078557A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D00285"/>
    <w:multiLevelType w:val="multilevel"/>
    <w:tmpl w:val="A182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806D4"/>
    <w:multiLevelType w:val="multilevel"/>
    <w:tmpl w:val="25E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B5957"/>
    <w:multiLevelType w:val="hybridMultilevel"/>
    <w:tmpl w:val="33E4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986"/>
    <w:multiLevelType w:val="multilevel"/>
    <w:tmpl w:val="94F6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E349F"/>
    <w:multiLevelType w:val="multilevel"/>
    <w:tmpl w:val="F2E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4"/>
  </w:num>
  <w:num w:numId="2" w16cid:durableId="1859391547">
    <w:abstractNumId w:val="0"/>
  </w:num>
  <w:num w:numId="3" w16cid:durableId="1462655150">
    <w:abstractNumId w:val="2"/>
  </w:num>
  <w:num w:numId="4" w16cid:durableId="1408914157">
    <w:abstractNumId w:val="3"/>
  </w:num>
  <w:num w:numId="5" w16cid:durableId="647634959">
    <w:abstractNumId w:val="4"/>
  </w:num>
  <w:num w:numId="6" w16cid:durableId="1565530779">
    <w:abstractNumId w:val="4"/>
  </w:num>
  <w:num w:numId="7" w16cid:durableId="894240486">
    <w:abstractNumId w:val="4"/>
  </w:num>
  <w:num w:numId="8" w16cid:durableId="1199733139">
    <w:abstractNumId w:val="4"/>
  </w:num>
  <w:num w:numId="9" w16cid:durableId="1964190778">
    <w:abstractNumId w:val="4"/>
  </w:num>
  <w:num w:numId="10" w16cid:durableId="1538544592">
    <w:abstractNumId w:val="4"/>
  </w:num>
  <w:num w:numId="11" w16cid:durableId="644893979">
    <w:abstractNumId w:val="4"/>
  </w:num>
  <w:num w:numId="12" w16cid:durableId="1568878152">
    <w:abstractNumId w:val="4"/>
  </w:num>
  <w:num w:numId="13" w16cid:durableId="1445073268">
    <w:abstractNumId w:val="4"/>
  </w:num>
  <w:num w:numId="14" w16cid:durableId="1704286382">
    <w:abstractNumId w:val="4"/>
  </w:num>
  <w:num w:numId="15" w16cid:durableId="906577569">
    <w:abstractNumId w:val="4"/>
  </w:num>
  <w:num w:numId="16" w16cid:durableId="476387065">
    <w:abstractNumId w:val="4"/>
  </w:num>
  <w:num w:numId="17" w16cid:durableId="1097485356">
    <w:abstractNumId w:val="4"/>
  </w:num>
  <w:num w:numId="18" w16cid:durableId="1089077850">
    <w:abstractNumId w:val="4"/>
  </w:num>
  <w:num w:numId="19" w16cid:durableId="303774395">
    <w:abstractNumId w:val="4"/>
  </w:num>
  <w:num w:numId="20" w16cid:durableId="521018555">
    <w:abstractNumId w:val="4"/>
  </w:num>
  <w:num w:numId="21" w16cid:durableId="78404039">
    <w:abstractNumId w:val="4"/>
  </w:num>
  <w:num w:numId="22" w16cid:durableId="1488279876">
    <w:abstractNumId w:val="4"/>
  </w:num>
  <w:num w:numId="23" w16cid:durableId="175969100">
    <w:abstractNumId w:val="4"/>
  </w:num>
  <w:num w:numId="24" w16cid:durableId="1734233186">
    <w:abstractNumId w:val="4"/>
  </w:num>
  <w:num w:numId="25" w16cid:durableId="472677449">
    <w:abstractNumId w:val="4"/>
  </w:num>
  <w:num w:numId="26" w16cid:durableId="1422874570">
    <w:abstractNumId w:val="4"/>
  </w:num>
  <w:num w:numId="27" w16cid:durableId="1007832491">
    <w:abstractNumId w:val="4"/>
  </w:num>
  <w:num w:numId="28" w16cid:durableId="372315755">
    <w:abstractNumId w:val="4"/>
  </w:num>
  <w:num w:numId="29" w16cid:durableId="1014309434">
    <w:abstractNumId w:val="4"/>
  </w:num>
  <w:num w:numId="30" w16cid:durableId="236329285">
    <w:abstractNumId w:val="4"/>
  </w:num>
  <w:num w:numId="31" w16cid:durableId="1107967078">
    <w:abstractNumId w:val="4"/>
  </w:num>
  <w:num w:numId="32" w16cid:durableId="581913849">
    <w:abstractNumId w:val="4"/>
  </w:num>
  <w:num w:numId="33" w16cid:durableId="102120616">
    <w:abstractNumId w:val="4"/>
  </w:num>
  <w:num w:numId="34" w16cid:durableId="1636175625">
    <w:abstractNumId w:val="4"/>
  </w:num>
  <w:num w:numId="35" w16cid:durableId="308290413">
    <w:abstractNumId w:val="4"/>
  </w:num>
  <w:num w:numId="36" w16cid:durableId="687416114">
    <w:abstractNumId w:val="4"/>
  </w:num>
  <w:num w:numId="37" w16cid:durableId="565721032">
    <w:abstractNumId w:val="4"/>
  </w:num>
  <w:num w:numId="38" w16cid:durableId="849880866">
    <w:abstractNumId w:val="4"/>
  </w:num>
  <w:num w:numId="39" w16cid:durableId="447629969">
    <w:abstractNumId w:val="4"/>
  </w:num>
  <w:num w:numId="40" w16cid:durableId="1111165420">
    <w:abstractNumId w:val="4"/>
  </w:num>
  <w:num w:numId="41" w16cid:durableId="746194579">
    <w:abstractNumId w:val="4"/>
  </w:num>
  <w:num w:numId="42" w16cid:durableId="812212305">
    <w:abstractNumId w:val="4"/>
  </w:num>
  <w:num w:numId="43" w16cid:durableId="474376414">
    <w:abstractNumId w:val="4"/>
  </w:num>
  <w:num w:numId="44" w16cid:durableId="455417076">
    <w:abstractNumId w:val="4"/>
  </w:num>
  <w:num w:numId="45" w16cid:durableId="1610089334">
    <w:abstractNumId w:val="4"/>
  </w:num>
  <w:num w:numId="46" w16cid:durableId="1014965573">
    <w:abstractNumId w:val="4"/>
  </w:num>
  <w:num w:numId="47" w16cid:durableId="911887904">
    <w:abstractNumId w:val="4"/>
  </w:num>
  <w:num w:numId="48" w16cid:durableId="1252812098">
    <w:abstractNumId w:val="4"/>
  </w:num>
  <w:num w:numId="49" w16cid:durableId="1824467752">
    <w:abstractNumId w:val="4"/>
  </w:num>
  <w:num w:numId="50" w16cid:durableId="2050950386">
    <w:abstractNumId w:val="4"/>
  </w:num>
  <w:num w:numId="51" w16cid:durableId="462238107">
    <w:abstractNumId w:val="4"/>
  </w:num>
  <w:num w:numId="52" w16cid:durableId="125587251">
    <w:abstractNumId w:val="4"/>
  </w:num>
  <w:num w:numId="53" w16cid:durableId="78522517">
    <w:abstractNumId w:val="4"/>
  </w:num>
  <w:num w:numId="54" w16cid:durableId="131942072">
    <w:abstractNumId w:val="4"/>
  </w:num>
  <w:num w:numId="55" w16cid:durableId="1309047238">
    <w:abstractNumId w:val="4"/>
  </w:num>
  <w:num w:numId="56" w16cid:durableId="281810760">
    <w:abstractNumId w:val="4"/>
  </w:num>
  <w:num w:numId="57" w16cid:durableId="2020883955">
    <w:abstractNumId w:val="6"/>
  </w:num>
  <w:num w:numId="58" w16cid:durableId="574895620">
    <w:abstractNumId w:val="5"/>
  </w:num>
  <w:num w:numId="59" w16cid:durableId="250163413">
    <w:abstractNumId w:val="8"/>
  </w:num>
  <w:num w:numId="60" w16cid:durableId="924923968">
    <w:abstractNumId w:val="1"/>
  </w:num>
  <w:num w:numId="61" w16cid:durableId="33025933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727DA"/>
    <w:rsid w:val="00073E8C"/>
    <w:rsid w:val="00083DC8"/>
    <w:rsid w:val="000D6227"/>
    <w:rsid w:val="000F39EE"/>
    <w:rsid w:val="00110929"/>
    <w:rsid w:val="001279A7"/>
    <w:rsid w:val="00163414"/>
    <w:rsid w:val="00166336"/>
    <w:rsid w:val="00172198"/>
    <w:rsid w:val="00182735"/>
    <w:rsid w:val="001930DB"/>
    <w:rsid w:val="00223CBD"/>
    <w:rsid w:val="00224329"/>
    <w:rsid w:val="00230078"/>
    <w:rsid w:val="00261B13"/>
    <w:rsid w:val="002928C8"/>
    <w:rsid w:val="002A3478"/>
    <w:rsid w:val="002A3535"/>
    <w:rsid w:val="002E00BE"/>
    <w:rsid w:val="002F6EE8"/>
    <w:rsid w:val="00323286"/>
    <w:rsid w:val="00336990"/>
    <w:rsid w:val="00357C94"/>
    <w:rsid w:val="003732BB"/>
    <w:rsid w:val="0039623C"/>
    <w:rsid w:val="003A0267"/>
    <w:rsid w:val="00433B3A"/>
    <w:rsid w:val="00434B11"/>
    <w:rsid w:val="004B2AE6"/>
    <w:rsid w:val="004C2C39"/>
    <w:rsid w:val="004F0497"/>
    <w:rsid w:val="004F6225"/>
    <w:rsid w:val="00511DE1"/>
    <w:rsid w:val="005C51EB"/>
    <w:rsid w:val="00603126"/>
    <w:rsid w:val="00695342"/>
    <w:rsid w:val="006A1346"/>
    <w:rsid w:val="006A551F"/>
    <w:rsid w:val="006F0845"/>
    <w:rsid w:val="006F7C42"/>
    <w:rsid w:val="007079E0"/>
    <w:rsid w:val="00760A5C"/>
    <w:rsid w:val="00780636"/>
    <w:rsid w:val="007824E5"/>
    <w:rsid w:val="0078557A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B4EB7"/>
    <w:rsid w:val="00967A90"/>
    <w:rsid w:val="009C7514"/>
    <w:rsid w:val="00A30ABC"/>
    <w:rsid w:val="00A31355"/>
    <w:rsid w:val="00A5013E"/>
    <w:rsid w:val="00A84F75"/>
    <w:rsid w:val="00A949CC"/>
    <w:rsid w:val="00AB4096"/>
    <w:rsid w:val="00B01F18"/>
    <w:rsid w:val="00B025CB"/>
    <w:rsid w:val="00B0569B"/>
    <w:rsid w:val="00B13585"/>
    <w:rsid w:val="00B74B47"/>
    <w:rsid w:val="00B755EE"/>
    <w:rsid w:val="00B83238"/>
    <w:rsid w:val="00B83637"/>
    <w:rsid w:val="00B94F19"/>
    <w:rsid w:val="00BA2682"/>
    <w:rsid w:val="00BB1242"/>
    <w:rsid w:val="00BF6184"/>
    <w:rsid w:val="00C01642"/>
    <w:rsid w:val="00C04102"/>
    <w:rsid w:val="00C2141E"/>
    <w:rsid w:val="00C36A85"/>
    <w:rsid w:val="00C41769"/>
    <w:rsid w:val="00C8300B"/>
    <w:rsid w:val="00C8571B"/>
    <w:rsid w:val="00C85B2B"/>
    <w:rsid w:val="00CA73C4"/>
    <w:rsid w:val="00CB6DD7"/>
    <w:rsid w:val="00D5503B"/>
    <w:rsid w:val="00D628C3"/>
    <w:rsid w:val="00D65610"/>
    <w:rsid w:val="00D708D3"/>
    <w:rsid w:val="00DB3533"/>
    <w:rsid w:val="00DC643F"/>
    <w:rsid w:val="00DE1256"/>
    <w:rsid w:val="00E03201"/>
    <w:rsid w:val="00E13A3E"/>
    <w:rsid w:val="00E23FA5"/>
    <w:rsid w:val="00E31D2F"/>
    <w:rsid w:val="00E32005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0AC6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783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5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425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16</cp:revision>
  <cp:lastPrinted>2023-02-01T10:01:00Z</cp:lastPrinted>
  <dcterms:created xsi:type="dcterms:W3CDTF">2023-09-02T09:31:00Z</dcterms:created>
  <dcterms:modified xsi:type="dcterms:W3CDTF">2024-06-27T09:12:00Z</dcterms:modified>
  <cp:category/>
</cp:coreProperties>
</file>